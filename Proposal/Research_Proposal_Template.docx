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3B2" w:rsidRPr="005767C5" w:rsidRDefault="007B4558" w:rsidP="00A553B2">
      <w:pPr>
        <w:jc w:val="center"/>
        <w:rPr>
          <w:b/>
          <w:caps/>
          <w:color w:val="000000"/>
          <w:sz w:val="56"/>
          <w:szCs w:val="32"/>
        </w:rPr>
      </w:pPr>
      <w:bookmarkStart w:id="0" w:name="_Toc426274300"/>
      <w:r>
        <w:rPr>
          <w:b/>
          <w:caps/>
          <w:color w:val="000000"/>
          <w:sz w:val="56"/>
          <w:szCs w:val="32"/>
        </w:rPr>
        <w:t>Title</w:t>
      </w:r>
      <w:r w:rsidR="00A02F15">
        <w:rPr>
          <w:b/>
          <w:caps/>
          <w:color w:val="000000"/>
          <w:sz w:val="56"/>
          <w:szCs w:val="32"/>
        </w:rPr>
        <w:t xml:space="preserve"> of the </w:t>
      </w:r>
      <w:r w:rsidR="00484C4E">
        <w:rPr>
          <w:b/>
          <w:caps/>
          <w:color w:val="000000"/>
          <w:sz w:val="56"/>
          <w:szCs w:val="32"/>
        </w:rPr>
        <w:t>Research</w:t>
      </w:r>
    </w:p>
    <w:p w:rsidR="00A553B2" w:rsidRDefault="00A553B2" w:rsidP="00A553B2">
      <w:pPr>
        <w:tabs>
          <w:tab w:val="left" w:pos="1425"/>
        </w:tabs>
        <w:jc w:val="center"/>
        <w:rPr>
          <w:b/>
          <w:color w:val="000000"/>
          <w:szCs w:val="24"/>
        </w:rPr>
      </w:pPr>
    </w:p>
    <w:p w:rsidR="00A553B2" w:rsidRPr="005F1DC0" w:rsidRDefault="00A553B2" w:rsidP="00595432">
      <w:pPr>
        <w:tabs>
          <w:tab w:val="left" w:pos="1425"/>
        </w:tabs>
        <w:spacing w:line="360" w:lineRule="auto"/>
        <w:jc w:val="center"/>
        <w:rPr>
          <w:b/>
          <w:color w:val="000000"/>
          <w:szCs w:val="24"/>
        </w:rPr>
      </w:pPr>
    </w:p>
    <w:p w:rsidR="00A553B2" w:rsidRPr="005767C5" w:rsidRDefault="00A553B2" w:rsidP="00595432">
      <w:pPr>
        <w:tabs>
          <w:tab w:val="left" w:pos="1425"/>
        </w:tabs>
        <w:spacing w:line="360" w:lineRule="auto"/>
        <w:jc w:val="center"/>
        <w:rPr>
          <w:color w:val="000000"/>
          <w:szCs w:val="24"/>
        </w:rPr>
      </w:pPr>
      <w:r w:rsidRPr="005767C5">
        <w:rPr>
          <w:color w:val="000000"/>
          <w:szCs w:val="24"/>
        </w:rPr>
        <w:t xml:space="preserve">UNDERGRADUATE RESEARCH THESIS SUBMITTED                                          IN PARTIAL FULFILMENT OF </w:t>
      </w:r>
      <w:r w:rsidRPr="005767C5">
        <w:rPr>
          <w:caps/>
          <w:color w:val="000000"/>
          <w:szCs w:val="24"/>
        </w:rPr>
        <w:t>THE Requirements of the DEGREE OF</w:t>
      </w:r>
      <w:r w:rsidRPr="005767C5">
        <w:rPr>
          <w:color w:val="000000"/>
          <w:szCs w:val="24"/>
        </w:rPr>
        <w:t xml:space="preserve">                     BACHELOR OF</w:t>
      </w:r>
      <w:r w:rsidR="007B4558">
        <w:rPr>
          <w:color w:val="000000"/>
          <w:szCs w:val="24"/>
        </w:rPr>
        <w:t xml:space="preserve"> THE</w:t>
      </w:r>
      <w:r w:rsidRPr="005767C5">
        <w:rPr>
          <w:color w:val="000000"/>
          <w:szCs w:val="24"/>
        </w:rPr>
        <w:t xml:space="preserve"> SCIENCE </w:t>
      </w:r>
      <w:r w:rsidR="007B4558">
        <w:rPr>
          <w:color w:val="000000"/>
          <w:szCs w:val="24"/>
        </w:rPr>
        <w:t>OF</w:t>
      </w:r>
      <w:r w:rsidRPr="005767C5">
        <w:rPr>
          <w:color w:val="000000"/>
          <w:szCs w:val="24"/>
        </w:rPr>
        <w:t xml:space="preserve"> ENGINEERING</w:t>
      </w:r>
    </w:p>
    <w:p w:rsidR="00A553B2" w:rsidRPr="005F1DC0" w:rsidRDefault="00A553B2" w:rsidP="00A553B2">
      <w:pPr>
        <w:tabs>
          <w:tab w:val="left" w:pos="1425"/>
        </w:tabs>
        <w:rPr>
          <w:b/>
          <w:color w:val="000000"/>
          <w:szCs w:val="24"/>
        </w:rPr>
      </w:pPr>
    </w:p>
    <w:p w:rsidR="00A553B2" w:rsidRDefault="00A553B2" w:rsidP="00A553B2">
      <w:pPr>
        <w:rPr>
          <w:b/>
          <w:color w:val="000000"/>
          <w:szCs w:val="24"/>
        </w:rPr>
      </w:pPr>
    </w:p>
    <w:p w:rsidR="00A553B2" w:rsidRDefault="00A553B2" w:rsidP="00A553B2">
      <w:pPr>
        <w:rPr>
          <w:b/>
          <w:color w:val="000000"/>
          <w:szCs w:val="24"/>
        </w:rPr>
      </w:pPr>
    </w:p>
    <w:p w:rsidR="005767C5" w:rsidRDefault="005767C5" w:rsidP="00A553B2">
      <w:pPr>
        <w:rPr>
          <w:b/>
          <w:color w:val="000000"/>
          <w:szCs w:val="24"/>
        </w:rPr>
      </w:pPr>
    </w:p>
    <w:p w:rsidR="005767C5" w:rsidRPr="005F1DC0" w:rsidRDefault="005767C5" w:rsidP="00A553B2">
      <w:pPr>
        <w:rPr>
          <w:b/>
          <w:color w:val="000000"/>
          <w:szCs w:val="24"/>
        </w:rPr>
      </w:pPr>
    </w:p>
    <w:p w:rsidR="005A1847" w:rsidRDefault="005A1847" w:rsidP="005767C5">
      <w:pPr>
        <w:spacing w:line="360" w:lineRule="auto"/>
        <w:jc w:val="center"/>
        <w:rPr>
          <w:b/>
          <w:bCs/>
          <w:color w:val="000000"/>
          <w:szCs w:val="24"/>
        </w:rPr>
      </w:pPr>
    </w:p>
    <w:p w:rsidR="00A553B2" w:rsidRPr="005F1DC0" w:rsidRDefault="00A553B2" w:rsidP="005767C5">
      <w:pPr>
        <w:spacing w:line="360" w:lineRule="auto"/>
        <w:jc w:val="center"/>
        <w:rPr>
          <w:b/>
          <w:color w:val="000000"/>
          <w:szCs w:val="24"/>
          <w:lang w:val="da-DK"/>
        </w:rPr>
      </w:pPr>
      <w:r w:rsidRPr="005F1DC0">
        <w:rPr>
          <w:b/>
          <w:bCs/>
          <w:color w:val="000000"/>
          <w:szCs w:val="24"/>
        </w:rPr>
        <w:t>Submitted by:</w:t>
      </w:r>
    </w:p>
    <w:p w:rsidR="00A553B2" w:rsidRPr="005F1DC0" w:rsidRDefault="007B4558" w:rsidP="005767C5">
      <w:pPr>
        <w:spacing w:line="360" w:lineRule="auto"/>
        <w:jc w:val="center"/>
        <w:rPr>
          <w:bCs/>
          <w:color w:val="000000"/>
          <w:szCs w:val="24"/>
          <w:lang w:val="da-DK"/>
        </w:rPr>
      </w:pPr>
      <w:bookmarkStart w:id="1" w:name="_Hlk487970063"/>
      <w:r>
        <w:rPr>
          <w:color w:val="000000"/>
          <w:szCs w:val="24"/>
          <w:lang w:val="da-DK"/>
        </w:rPr>
        <w:t>Student Name</w:t>
      </w:r>
      <w:r w:rsidR="00314682">
        <w:rPr>
          <w:color w:val="000000"/>
          <w:szCs w:val="24"/>
          <w:lang w:val="da-DK"/>
        </w:rPr>
        <w:t xml:space="preserve"> 1</w:t>
      </w:r>
      <w:r w:rsidR="00A553B2" w:rsidRPr="005F1DC0">
        <w:rPr>
          <w:color w:val="000000"/>
          <w:szCs w:val="24"/>
          <w:lang w:val="da-DK"/>
        </w:rPr>
        <w:t xml:space="preserve"> (</w:t>
      </w:r>
      <w:r w:rsidR="00391DCC">
        <w:rPr>
          <w:color w:val="000000"/>
          <w:szCs w:val="24"/>
          <w:lang w:val="da-DK"/>
        </w:rPr>
        <w:t>2018</w:t>
      </w:r>
      <w:r>
        <w:rPr>
          <w:color w:val="000000"/>
          <w:szCs w:val="24"/>
          <w:lang w:val="da-DK"/>
        </w:rPr>
        <w:t>/E/00</w:t>
      </w:r>
      <w:r w:rsidR="00A553B2">
        <w:rPr>
          <w:color w:val="000000"/>
          <w:szCs w:val="24"/>
          <w:lang w:val="da-DK"/>
        </w:rPr>
        <w:t>)</w:t>
      </w:r>
    </w:p>
    <w:bookmarkEnd w:id="1"/>
    <w:p w:rsidR="00A553B2" w:rsidRPr="005F1DC0" w:rsidRDefault="007B4558" w:rsidP="005767C5">
      <w:pPr>
        <w:spacing w:line="360" w:lineRule="auto"/>
        <w:jc w:val="center"/>
        <w:rPr>
          <w:bCs/>
          <w:color w:val="000000"/>
          <w:szCs w:val="24"/>
          <w:lang w:val="da-DK"/>
        </w:rPr>
      </w:pPr>
      <w:r>
        <w:rPr>
          <w:color w:val="000000"/>
          <w:szCs w:val="24"/>
          <w:lang w:val="da-DK"/>
        </w:rPr>
        <w:t>Student Name</w:t>
      </w:r>
      <w:r w:rsidR="00314682">
        <w:rPr>
          <w:color w:val="000000"/>
          <w:szCs w:val="24"/>
          <w:lang w:val="da-DK"/>
        </w:rPr>
        <w:t xml:space="preserve"> 2</w:t>
      </w:r>
      <w:r w:rsidRPr="005F1DC0">
        <w:rPr>
          <w:color w:val="000000"/>
          <w:szCs w:val="24"/>
          <w:lang w:val="da-DK"/>
        </w:rPr>
        <w:t xml:space="preserve"> </w:t>
      </w:r>
      <w:r w:rsidR="00A553B2" w:rsidRPr="005F1DC0">
        <w:rPr>
          <w:color w:val="000000"/>
          <w:szCs w:val="24"/>
          <w:lang w:val="da-DK"/>
        </w:rPr>
        <w:t>(</w:t>
      </w:r>
      <w:r w:rsidR="00391DCC">
        <w:rPr>
          <w:color w:val="000000"/>
          <w:szCs w:val="24"/>
          <w:lang w:val="da-DK"/>
        </w:rPr>
        <w:t>2018</w:t>
      </w:r>
      <w:bookmarkStart w:id="2" w:name="_GoBack"/>
      <w:bookmarkEnd w:id="2"/>
      <w:r>
        <w:rPr>
          <w:color w:val="000000"/>
          <w:szCs w:val="24"/>
          <w:lang w:val="da-DK"/>
        </w:rPr>
        <w:t>/E/00</w:t>
      </w:r>
      <w:r w:rsidR="00A553B2">
        <w:rPr>
          <w:color w:val="000000"/>
          <w:szCs w:val="24"/>
          <w:lang w:val="da-DK"/>
        </w:rPr>
        <w:t>)</w:t>
      </w:r>
    </w:p>
    <w:p w:rsidR="00A553B2" w:rsidRDefault="00A553B2" w:rsidP="005767C5">
      <w:pPr>
        <w:spacing w:line="360" w:lineRule="auto"/>
        <w:jc w:val="center"/>
        <w:rPr>
          <w:color w:val="000000"/>
          <w:szCs w:val="24"/>
        </w:rPr>
      </w:pPr>
    </w:p>
    <w:p w:rsidR="00595432" w:rsidRPr="005F1DC0" w:rsidRDefault="00595432" w:rsidP="005767C5">
      <w:pPr>
        <w:spacing w:line="360" w:lineRule="auto"/>
        <w:jc w:val="center"/>
        <w:rPr>
          <w:color w:val="000000"/>
          <w:szCs w:val="24"/>
        </w:rPr>
      </w:pPr>
    </w:p>
    <w:p w:rsidR="00A553B2" w:rsidRPr="005F1DC0" w:rsidRDefault="00A553B2" w:rsidP="005767C5">
      <w:pPr>
        <w:spacing w:line="360" w:lineRule="auto"/>
        <w:jc w:val="center"/>
        <w:rPr>
          <w:color w:val="000000"/>
          <w:szCs w:val="24"/>
        </w:rPr>
      </w:pPr>
    </w:p>
    <w:p w:rsidR="00A553B2" w:rsidRDefault="00A553B2" w:rsidP="00A553B2">
      <w:pPr>
        <w:jc w:val="center"/>
        <w:rPr>
          <w:color w:val="000000"/>
          <w:szCs w:val="24"/>
          <w:lang w:val="da-DK"/>
        </w:rPr>
      </w:pPr>
    </w:p>
    <w:p w:rsidR="00A553B2" w:rsidRDefault="00A553B2" w:rsidP="00A553B2">
      <w:pPr>
        <w:jc w:val="center"/>
        <w:rPr>
          <w:color w:val="000000"/>
          <w:szCs w:val="24"/>
          <w:lang w:val="da-DK"/>
        </w:rPr>
      </w:pPr>
    </w:p>
    <w:p w:rsidR="00A553B2" w:rsidRPr="005F1DC0" w:rsidRDefault="00A553B2" w:rsidP="00A553B2">
      <w:pPr>
        <w:jc w:val="center"/>
        <w:rPr>
          <w:b/>
          <w:bCs/>
          <w:color w:val="000000"/>
          <w:szCs w:val="24"/>
        </w:rPr>
      </w:pPr>
    </w:p>
    <w:p w:rsidR="00A553B2" w:rsidRPr="005F1DC0" w:rsidRDefault="00A553B2" w:rsidP="00A553B2">
      <w:pPr>
        <w:jc w:val="center"/>
        <w:rPr>
          <w:b/>
          <w:bCs/>
          <w:color w:val="000000"/>
          <w:szCs w:val="24"/>
        </w:rPr>
      </w:pPr>
    </w:p>
    <w:p w:rsidR="00A553B2" w:rsidRPr="005F1DC0" w:rsidRDefault="00A553B2" w:rsidP="00A553B2">
      <w:pPr>
        <w:tabs>
          <w:tab w:val="left" w:pos="1425"/>
        </w:tabs>
        <w:jc w:val="center"/>
        <w:rPr>
          <w:bCs/>
          <w:iCs/>
          <w:color w:val="000000"/>
          <w:szCs w:val="24"/>
        </w:rPr>
      </w:pPr>
    </w:p>
    <w:p w:rsidR="00A553B2" w:rsidRPr="005F1DC0" w:rsidRDefault="00A553B2" w:rsidP="00A553B2">
      <w:pPr>
        <w:tabs>
          <w:tab w:val="left" w:pos="1425"/>
        </w:tabs>
        <w:jc w:val="center"/>
        <w:rPr>
          <w:noProof/>
          <w:color w:val="000000"/>
          <w:szCs w:val="24"/>
          <w:lang w:bidi="ta-IN"/>
        </w:rPr>
      </w:pPr>
    </w:p>
    <w:p w:rsidR="00A553B2" w:rsidRDefault="00A553B2" w:rsidP="00A553B2">
      <w:pPr>
        <w:tabs>
          <w:tab w:val="left" w:pos="1425"/>
        </w:tabs>
        <w:jc w:val="center"/>
        <w:rPr>
          <w:bCs/>
          <w:iCs/>
          <w:color w:val="000000"/>
          <w:szCs w:val="24"/>
        </w:rPr>
      </w:pPr>
    </w:p>
    <w:p w:rsidR="00A553B2" w:rsidRDefault="00A553B2" w:rsidP="00A553B2">
      <w:pPr>
        <w:tabs>
          <w:tab w:val="left" w:pos="1425"/>
        </w:tabs>
        <w:jc w:val="center"/>
        <w:rPr>
          <w:bCs/>
          <w:iCs/>
          <w:color w:val="000000"/>
          <w:szCs w:val="24"/>
        </w:rPr>
      </w:pPr>
    </w:p>
    <w:p w:rsidR="00A553B2" w:rsidRDefault="00A553B2" w:rsidP="00595432">
      <w:pPr>
        <w:tabs>
          <w:tab w:val="left" w:pos="1425"/>
        </w:tabs>
        <w:spacing w:line="360" w:lineRule="auto"/>
        <w:jc w:val="center"/>
        <w:rPr>
          <w:bCs/>
          <w:iCs/>
          <w:color w:val="000000"/>
          <w:szCs w:val="24"/>
        </w:rPr>
      </w:pPr>
    </w:p>
    <w:p w:rsidR="00A553B2" w:rsidRPr="005F1DC0" w:rsidRDefault="00A553B2" w:rsidP="00445E80">
      <w:pPr>
        <w:tabs>
          <w:tab w:val="left" w:pos="1425"/>
        </w:tabs>
        <w:spacing w:line="360" w:lineRule="auto"/>
        <w:jc w:val="center"/>
        <w:rPr>
          <w:b/>
          <w:color w:val="000000"/>
        </w:rPr>
      </w:pPr>
      <w:r w:rsidRPr="005F1DC0">
        <w:rPr>
          <w:b/>
          <w:color w:val="000000"/>
        </w:rPr>
        <w:t xml:space="preserve">DEPARTMENT OF </w:t>
      </w:r>
      <w:r w:rsidR="00445E80">
        <w:rPr>
          <w:b/>
          <w:color w:val="000000"/>
        </w:rPr>
        <w:t>COMPUTER</w:t>
      </w:r>
      <w:r w:rsidRPr="005F1DC0">
        <w:rPr>
          <w:b/>
          <w:color w:val="000000"/>
        </w:rPr>
        <w:t xml:space="preserve"> ENGINEERING</w:t>
      </w:r>
    </w:p>
    <w:p w:rsidR="00A553B2" w:rsidRPr="005F1DC0" w:rsidRDefault="00A553B2" w:rsidP="00445E80">
      <w:pPr>
        <w:tabs>
          <w:tab w:val="left" w:pos="1425"/>
        </w:tabs>
        <w:spacing w:line="360" w:lineRule="auto"/>
        <w:jc w:val="center"/>
        <w:rPr>
          <w:b/>
          <w:color w:val="000000"/>
        </w:rPr>
      </w:pPr>
      <w:r w:rsidRPr="005F1DC0">
        <w:rPr>
          <w:b/>
          <w:color w:val="000000"/>
        </w:rPr>
        <w:t>FACULTY OF ENGINEERING</w:t>
      </w:r>
    </w:p>
    <w:p w:rsidR="00A553B2" w:rsidRPr="005F1DC0" w:rsidRDefault="00A553B2" w:rsidP="00445E80">
      <w:pPr>
        <w:tabs>
          <w:tab w:val="left" w:pos="1425"/>
        </w:tabs>
        <w:spacing w:line="360" w:lineRule="auto"/>
        <w:jc w:val="center"/>
        <w:rPr>
          <w:bCs/>
          <w:iCs/>
          <w:color w:val="000000"/>
        </w:rPr>
      </w:pPr>
      <w:r w:rsidRPr="005F1DC0">
        <w:rPr>
          <w:b/>
          <w:color w:val="000000"/>
        </w:rPr>
        <w:t>UNIVERSITY OF JAFFNA</w:t>
      </w:r>
    </w:p>
    <w:p w:rsidR="00A553B2" w:rsidRPr="005F1DC0" w:rsidRDefault="00861BF1" w:rsidP="00595432">
      <w:pPr>
        <w:tabs>
          <w:tab w:val="left" w:pos="1425"/>
        </w:tabs>
        <w:spacing w:line="360" w:lineRule="auto"/>
        <w:jc w:val="center"/>
        <w:rPr>
          <w:bCs/>
          <w:iCs/>
          <w:color w:val="000000"/>
          <w:szCs w:val="24"/>
        </w:rPr>
        <w:sectPr w:rsidR="00A553B2" w:rsidRPr="005F1DC0" w:rsidSect="00A553B2">
          <w:pgSz w:w="11907" w:h="16839" w:code="9"/>
          <w:pgMar w:top="1440" w:right="1440" w:bottom="1440" w:left="2160" w:header="720" w:footer="720" w:gutter="0"/>
          <w:pgNumType w:start="1"/>
          <w:cols w:space="720"/>
          <w:noEndnote/>
          <w:docGrid w:linePitch="299"/>
        </w:sectPr>
      </w:pPr>
      <w:r>
        <w:rPr>
          <w:bCs/>
          <w:iCs/>
          <w:color w:val="000000"/>
          <w:szCs w:val="24"/>
        </w:rPr>
        <w:t>[Month of the   Submission]  [Year]</w:t>
      </w:r>
    </w:p>
    <w:p w:rsidR="00F10E56" w:rsidRPr="005F1DC0" w:rsidRDefault="00CF5277" w:rsidP="005767C5">
      <w:pPr>
        <w:pStyle w:val="BodyText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aps/>
          <w:color w:val="000000"/>
          <w:sz w:val="32"/>
          <w:szCs w:val="32"/>
        </w:rPr>
        <w:lastRenderedPageBreak/>
        <w:t>Research proposal</w:t>
      </w:r>
      <w:r w:rsidR="004B6D37">
        <w:rPr>
          <w:b/>
          <w:caps/>
          <w:color w:val="000000"/>
          <w:sz w:val="32"/>
          <w:szCs w:val="32"/>
        </w:rPr>
        <w:t xml:space="preserve"> title</w:t>
      </w: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5A1847" w:rsidRDefault="005A1847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Pr="005F1DC0" w:rsidRDefault="00F10E56" w:rsidP="005A1847">
      <w:pPr>
        <w:pStyle w:val="BodyText"/>
        <w:spacing w:line="360" w:lineRule="auto"/>
        <w:rPr>
          <w:color w:val="000000"/>
          <w:szCs w:val="24"/>
          <w:lang w:val="da-DK"/>
        </w:rPr>
      </w:pPr>
      <w:r w:rsidRPr="005F1DC0">
        <w:rPr>
          <w:b/>
          <w:color w:val="000000"/>
          <w:szCs w:val="24"/>
        </w:rPr>
        <w:t>Supervisor</w:t>
      </w:r>
      <w:r>
        <w:rPr>
          <w:b/>
          <w:color w:val="000000"/>
          <w:szCs w:val="24"/>
        </w:rPr>
        <w:t>(s)</w:t>
      </w:r>
      <w:r w:rsidRPr="005F1DC0">
        <w:rPr>
          <w:b/>
          <w:color w:val="000000"/>
          <w:szCs w:val="24"/>
        </w:rPr>
        <w:t xml:space="preserve">:                        </w:t>
      </w:r>
    </w:p>
    <w:p w:rsidR="00F10E56" w:rsidRPr="005F1DC0" w:rsidRDefault="00F10E56" w:rsidP="00F10E56">
      <w:pPr>
        <w:rPr>
          <w:color w:val="000000"/>
          <w:szCs w:val="24"/>
          <w:lang w:val="da-DK"/>
        </w:rPr>
      </w:pPr>
    </w:p>
    <w:p w:rsidR="005A1847" w:rsidRPr="005A1847" w:rsidRDefault="00445E80" w:rsidP="005A1847">
      <w:pPr>
        <w:pStyle w:val="BodyText"/>
        <w:spacing w:line="36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Supervisor </w:t>
      </w:r>
      <w:proofErr w:type="gramStart"/>
      <w:r>
        <w:rPr>
          <w:color w:val="000000"/>
          <w:szCs w:val="24"/>
        </w:rPr>
        <w:t xml:space="preserve">Name1 </w:t>
      </w:r>
      <w:r w:rsidR="005A1847" w:rsidRPr="005A1847">
        <w:rPr>
          <w:color w:val="000000"/>
          <w:szCs w:val="24"/>
        </w:rPr>
        <w:t>:</w:t>
      </w:r>
      <w:proofErr w:type="gramEnd"/>
      <w:r w:rsidR="005A1847" w:rsidRPr="005A1847">
        <w:rPr>
          <w:color w:val="000000"/>
          <w:szCs w:val="24"/>
        </w:rPr>
        <w:tab/>
        <w:t>………………………………</w:t>
      </w:r>
      <w:r w:rsidR="005A1847" w:rsidRPr="005A1847">
        <w:rPr>
          <w:color w:val="000000"/>
          <w:szCs w:val="24"/>
        </w:rPr>
        <w:tab/>
      </w:r>
    </w:p>
    <w:p w:rsidR="005A1847" w:rsidRPr="005A1847" w:rsidRDefault="00982FEE" w:rsidP="005A1847">
      <w:pPr>
        <w:pStyle w:val="BodyText"/>
        <w:spacing w:line="36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Supervisor </w:t>
      </w:r>
      <w:proofErr w:type="gramStart"/>
      <w:r>
        <w:rPr>
          <w:color w:val="000000"/>
          <w:szCs w:val="24"/>
        </w:rPr>
        <w:t>Name2</w:t>
      </w:r>
      <w:r w:rsidR="00445E80">
        <w:rPr>
          <w:color w:val="000000"/>
          <w:szCs w:val="24"/>
        </w:rPr>
        <w:t xml:space="preserve"> </w:t>
      </w:r>
      <w:r w:rsidR="00445E80" w:rsidRPr="005A1847">
        <w:rPr>
          <w:color w:val="000000"/>
          <w:szCs w:val="24"/>
        </w:rPr>
        <w:t>:</w:t>
      </w:r>
      <w:proofErr w:type="gramEnd"/>
      <w:r w:rsidR="00445E80" w:rsidRPr="005A1847">
        <w:rPr>
          <w:color w:val="000000"/>
          <w:szCs w:val="24"/>
        </w:rPr>
        <w:tab/>
        <w:t>………………………………</w:t>
      </w: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  <w:r w:rsidRPr="005F1DC0">
        <w:rPr>
          <w:b/>
          <w:color w:val="000000"/>
          <w:szCs w:val="24"/>
        </w:rPr>
        <w:t>Examination Committee:</w:t>
      </w: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  <w:u w:val="dash"/>
        </w:rPr>
      </w:pPr>
      <w:r w:rsidRPr="005F1DC0">
        <w:rPr>
          <w:color w:val="000000"/>
          <w:szCs w:val="24"/>
          <w:lang w:val="da-DK"/>
        </w:rPr>
        <w:t>Lecturer 1</w:t>
      </w:r>
      <w:r w:rsidRPr="005F1DC0">
        <w:rPr>
          <w:color w:val="000000"/>
          <w:szCs w:val="24"/>
          <w:lang w:val="da-DK"/>
        </w:rPr>
        <w:tab/>
      </w:r>
      <w:r w:rsidRPr="005F1DC0">
        <w:rPr>
          <w:color w:val="000000"/>
          <w:szCs w:val="24"/>
          <w:lang w:val="da-DK"/>
        </w:rPr>
        <w:tab/>
      </w:r>
      <w:r w:rsidRPr="005F1DC0">
        <w:rPr>
          <w:color w:val="000000"/>
          <w:szCs w:val="24"/>
          <w:lang w:val="da-DK"/>
        </w:rPr>
        <w:tab/>
      </w:r>
      <w:r w:rsidRPr="005F1DC0">
        <w:rPr>
          <w:color w:val="000000"/>
          <w:szCs w:val="24"/>
          <w:lang w:val="da-DK"/>
        </w:rPr>
        <w:tab/>
      </w:r>
      <w:r w:rsidRPr="005F1DC0">
        <w:rPr>
          <w:color w:val="000000"/>
          <w:szCs w:val="24"/>
          <w:lang w:val="da-DK"/>
        </w:rPr>
        <w:tab/>
      </w:r>
      <w:r w:rsidRPr="005F1DC0">
        <w:rPr>
          <w:color w:val="000000"/>
          <w:szCs w:val="24"/>
          <w:lang w:val="da-DK"/>
        </w:rPr>
        <w:tab/>
        <w:t>..........................................</w:t>
      </w: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  <w:r w:rsidRPr="005F1DC0">
        <w:rPr>
          <w:szCs w:val="24"/>
        </w:rPr>
        <w:t xml:space="preserve">Lecturer 2 </w:t>
      </w:r>
      <w:r w:rsidRPr="005F1DC0">
        <w:rPr>
          <w:szCs w:val="24"/>
        </w:rPr>
        <w:tab/>
        <w:t xml:space="preserve">                                                            ..........................................</w:t>
      </w: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  <w:r w:rsidRPr="005F1DC0">
        <w:rPr>
          <w:b/>
          <w:color w:val="000000"/>
          <w:szCs w:val="24"/>
        </w:rPr>
        <w:tab/>
      </w:r>
      <w:r w:rsidRPr="005F1DC0">
        <w:rPr>
          <w:b/>
          <w:color w:val="000000"/>
          <w:szCs w:val="24"/>
        </w:rPr>
        <w:tab/>
      </w:r>
      <w:r w:rsidRPr="005F1DC0">
        <w:rPr>
          <w:b/>
          <w:color w:val="000000"/>
          <w:szCs w:val="24"/>
        </w:rPr>
        <w:tab/>
      </w:r>
    </w:p>
    <w:p w:rsidR="00F10E56" w:rsidRPr="005F1DC0" w:rsidRDefault="00F10E56" w:rsidP="00F10E56">
      <w:pPr>
        <w:rPr>
          <w:color w:val="000000"/>
          <w:szCs w:val="24"/>
          <w:lang w:val="da-DK"/>
        </w:rPr>
      </w:pPr>
      <w:r w:rsidRPr="005F1DC0">
        <w:rPr>
          <w:color w:val="000000"/>
          <w:szCs w:val="24"/>
          <w:lang w:val="da-DK"/>
        </w:rPr>
        <w:tab/>
      </w:r>
      <w:r w:rsidRPr="005F1DC0">
        <w:rPr>
          <w:color w:val="000000"/>
          <w:szCs w:val="24"/>
          <w:lang w:val="da-DK"/>
        </w:rPr>
        <w:tab/>
      </w: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5767C5" w:rsidRDefault="005767C5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5767C5" w:rsidRDefault="005767C5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5767C5" w:rsidRDefault="005767C5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5767C5" w:rsidRDefault="005767C5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5767C5" w:rsidRDefault="005767C5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5767C5" w:rsidRDefault="005767C5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5767C5" w:rsidRPr="005F1DC0" w:rsidRDefault="005767C5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Default="00F10E56" w:rsidP="00EC3416">
      <w:pPr>
        <w:pStyle w:val="BodyText"/>
        <w:spacing w:line="360" w:lineRule="auto"/>
        <w:rPr>
          <w:b/>
          <w:color w:val="000000"/>
          <w:sz w:val="28"/>
          <w:szCs w:val="28"/>
        </w:rPr>
      </w:pPr>
    </w:p>
    <w:p w:rsidR="005767C5" w:rsidRDefault="005767C5" w:rsidP="00EC3416">
      <w:pPr>
        <w:pStyle w:val="BodyText"/>
        <w:spacing w:line="360" w:lineRule="auto"/>
        <w:rPr>
          <w:b/>
          <w:color w:val="000000"/>
          <w:sz w:val="28"/>
          <w:szCs w:val="28"/>
        </w:rPr>
      </w:pPr>
    </w:p>
    <w:p w:rsidR="005767C5" w:rsidRDefault="005767C5" w:rsidP="00EC3416">
      <w:pPr>
        <w:pStyle w:val="BodyText"/>
        <w:spacing w:line="360" w:lineRule="auto"/>
        <w:rPr>
          <w:b/>
          <w:color w:val="000000"/>
          <w:sz w:val="28"/>
          <w:szCs w:val="28"/>
        </w:rPr>
      </w:pPr>
    </w:p>
    <w:p w:rsidR="00F10E56" w:rsidRPr="005F1DC0" w:rsidRDefault="00F10E56" w:rsidP="00F10E56">
      <w:pPr>
        <w:pStyle w:val="BodyText"/>
        <w:spacing w:line="360" w:lineRule="auto"/>
        <w:rPr>
          <w:b/>
          <w:color w:val="000000"/>
          <w:szCs w:val="24"/>
        </w:rPr>
      </w:pPr>
    </w:p>
    <w:p w:rsidR="00F10E56" w:rsidRPr="005767C5" w:rsidRDefault="00242EFD" w:rsidP="005767C5">
      <w:pPr>
        <w:pStyle w:val="PhDAPAPreliminaryHeading"/>
        <w:rPr>
          <w:sz w:val="24"/>
        </w:rPr>
      </w:pPr>
      <w:bookmarkStart w:id="3" w:name="_Toc526613274"/>
      <w:r w:rsidRPr="00242EFD">
        <w:rPr>
          <w:sz w:val="24"/>
        </w:rPr>
        <w:t xml:space="preserve">CONTRIBUTION TO THE </w:t>
      </w:r>
      <w:r w:rsidR="00257B76">
        <w:rPr>
          <w:sz w:val="24"/>
        </w:rPr>
        <w:t>PROPOSAL</w:t>
      </w:r>
      <w:r w:rsidRPr="00242EFD">
        <w:rPr>
          <w:sz w:val="24"/>
        </w:rPr>
        <w:t xml:space="preserve"> BY THE MEMBERS IN GROUP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1418"/>
        <w:gridCol w:w="1336"/>
      </w:tblGrid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5F1DC0" w:rsidRDefault="0058665B" w:rsidP="00192686">
            <w:pPr>
              <w:rPr>
                <w:color w:val="000000"/>
                <w:szCs w:val="24"/>
                <w:lang w:bidi="si-LK"/>
              </w:rPr>
            </w:pPr>
            <w:r w:rsidRPr="005F1DC0">
              <w:rPr>
                <w:color w:val="000000"/>
                <w:szCs w:val="24"/>
                <w:lang w:bidi="si-LK"/>
              </w:rPr>
              <w:t>Sections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8665B" w:rsidRPr="005F1DC0" w:rsidRDefault="00186CD0" w:rsidP="00822652">
            <w:pPr>
              <w:jc w:val="center"/>
              <w:rPr>
                <w:color w:val="000000"/>
                <w:szCs w:val="24"/>
                <w:lang w:bidi="si-LK"/>
              </w:rPr>
            </w:pPr>
            <w:r>
              <w:rPr>
                <w:color w:val="000000"/>
                <w:szCs w:val="24"/>
                <w:lang w:val="da-DK"/>
              </w:rPr>
              <w:t>2015/E/0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58665B" w:rsidRPr="005F1DC0" w:rsidRDefault="00186CD0" w:rsidP="00822652">
            <w:pPr>
              <w:jc w:val="center"/>
              <w:rPr>
                <w:color w:val="000000"/>
                <w:szCs w:val="24"/>
                <w:lang w:bidi="si-LK"/>
              </w:rPr>
            </w:pPr>
            <w:r>
              <w:rPr>
                <w:color w:val="000000"/>
                <w:szCs w:val="24"/>
                <w:lang w:val="da-DK"/>
              </w:rPr>
              <w:t>2015/E/0</w:t>
            </w:r>
          </w:p>
        </w:tc>
      </w:tr>
      <w:tr w:rsidR="0058665B" w:rsidRPr="005F1DC0" w:rsidTr="00192686">
        <w:trPr>
          <w:trHeight w:val="433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3E3E72" w:rsidRDefault="0058665B" w:rsidP="00192686">
            <w:pPr>
              <w:rPr>
                <w:b/>
                <w:color w:val="000000"/>
                <w:szCs w:val="24"/>
                <w:lang w:bidi="si-LK"/>
              </w:rPr>
            </w:pPr>
            <w:r w:rsidRPr="003E3E72">
              <w:rPr>
                <w:b/>
                <w:color w:val="000000"/>
                <w:szCs w:val="24"/>
                <w:lang w:bidi="si-LK"/>
              </w:rPr>
              <w:t>CHAPTER 1: INTRODUCTION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8665B" w:rsidRPr="005F1DC0" w:rsidRDefault="0058665B" w:rsidP="00822652">
            <w:pPr>
              <w:rPr>
                <w:color w:val="000000"/>
                <w:szCs w:val="24"/>
                <w:lang w:bidi="si-LK"/>
              </w:rPr>
            </w:pPr>
            <w:r w:rsidRPr="005F1DC0">
              <w:rPr>
                <w:color w:val="000000"/>
                <w:szCs w:val="24"/>
                <w:lang w:bidi="si-LK"/>
              </w:rPr>
              <w:t> 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58665B" w:rsidRPr="005F1DC0" w:rsidRDefault="0058665B" w:rsidP="00822652">
            <w:pPr>
              <w:rPr>
                <w:color w:val="000000"/>
                <w:szCs w:val="24"/>
                <w:lang w:bidi="si-LK"/>
              </w:rPr>
            </w:pPr>
            <w:r w:rsidRPr="005F1DC0">
              <w:rPr>
                <w:color w:val="000000"/>
                <w:szCs w:val="24"/>
                <w:lang w:bidi="si-LK"/>
              </w:rPr>
              <w:t> </w:t>
            </w:r>
          </w:p>
        </w:tc>
      </w:tr>
      <w:tr w:rsidR="004B6D37" w:rsidRPr="005F1DC0" w:rsidTr="00DB0075">
        <w:trPr>
          <w:trHeight w:val="300"/>
        </w:trPr>
        <w:tc>
          <w:tcPr>
            <w:tcW w:w="5353" w:type="dxa"/>
            <w:shd w:val="clear" w:color="auto" w:fill="auto"/>
            <w:noWrap/>
            <w:hideMark/>
          </w:tcPr>
          <w:p w:rsidR="004B6D37" w:rsidRPr="004B6D37" w:rsidRDefault="004B6D37" w:rsidP="004B6D37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4B6D37">
              <w:rPr>
                <w:sz w:val="24"/>
                <w:szCs w:val="24"/>
              </w:rPr>
              <w:t>1.1 Motivation and Overview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4B6D37" w:rsidRPr="005F1DC0" w:rsidRDefault="004B6D37" w:rsidP="004B6D37">
            <w:pPr>
              <w:ind w:left="720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4B6D37" w:rsidRPr="005F1DC0" w:rsidRDefault="004B6D37" w:rsidP="004B6D37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</w:tr>
      <w:tr w:rsidR="004B6D37" w:rsidRPr="005F1DC0" w:rsidTr="00DB0075">
        <w:trPr>
          <w:trHeight w:val="283"/>
        </w:trPr>
        <w:tc>
          <w:tcPr>
            <w:tcW w:w="5353" w:type="dxa"/>
            <w:shd w:val="clear" w:color="auto" w:fill="auto"/>
            <w:noWrap/>
            <w:hideMark/>
          </w:tcPr>
          <w:p w:rsidR="004B6D37" w:rsidRPr="004B6D37" w:rsidRDefault="004B6D37" w:rsidP="004B6D37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4B6D37">
              <w:rPr>
                <w:sz w:val="24"/>
                <w:szCs w:val="24"/>
              </w:rPr>
              <w:t>1.2 Aims and Objectives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B6D37" w:rsidRPr="005F1DC0" w:rsidRDefault="004B6D37" w:rsidP="004B6D37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4B6D37" w:rsidRPr="005F1DC0" w:rsidRDefault="004B6D37" w:rsidP="004B6D37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</w:tr>
      <w:tr w:rsidR="004B6D37" w:rsidRPr="005F1DC0" w:rsidTr="00DB0075">
        <w:trPr>
          <w:trHeight w:val="300"/>
        </w:trPr>
        <w:tc>
          <w:tcPr>
            <w:tcW w:w="5353" w:type="dxa"/>
            <w:shd w:val="clear" w:color="auto" w:fill="auto"/>
            <w:noWrap/>
            <w:hideMark/>
          </w:tcPr>
          <w:p w:rsidR="004B6D37" w:rsidRPr="004B6D37" w:rsidRDefault="004B6D37" w:rsidP="00257B76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4B6D37">
              <w:rPr>
                <w:sz w:val="24"/>
                <w:szCs w:val="24"/>
              </w:rPr>
              <w:t xml:space="preserve">1.3 </w:t>
            </w:r>
            <w:r w:rsidR="00257B76" w:rsidRPr="00257B76">
              <w:rPr>
                <w:sz w:val="24"/>
                <w:szCs w:val="24"/>
              </w:rPr>
              <w:t>Research</w:t>
            </w:r>
            <w:r w:rsidRPr="00257B76">
              <w:rPr>
                <w:sz w:val="24"/>
                <w:szCs w:val="24"/>
              </w:rPr>
              <w:t xml:space="preserve"> Scope</w:t>
            </w:r>
            <w:r w:rsidRPr="004B6D37">
              <w:rPr>
                <w:b/>
                <w:bCs/>
                <w:iCs/>
                <w:szCs w:val="24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B6D37" w:rsidRPr="005F1DC0" w:rsidRDefault="004B6D37" w:rsidP="004B6D37">
            <w:pPr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4B6D37" w:rsidRPr="005F1DC0" w:rsidRDefault="004B6D37" w:rsidP="004B6D37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3E3E72" w:rsidRDefault="0058665B" w:rsidP="00192686">
            <w:pPr>
              <w:pStyle w:val="TOC3"/>
              <w:spacing w:line="360" w:lineRule="auto"/>
              <w:ind w:left="0" w:right="562" w:firstLine="0"/>
              <w:rPr>
                <w:b/>
              </w:rPr>
            </w:pPr>
            <w:r w:rsidRPr="003E3E72">
              <w:rPr>
                <w:b/>
                <w:sz w:val="24"/>
              </w:rPr>
              <w:t>CHAPTER 2: LITERATURE REWIEW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192686" w:rsidRDefault="0058665B" w:rsidP="00186CD0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192686">
              <w:rPr>
                <w:sz w:val="24"/>
                <w:szCs w:val="24"/>
              </w:rPr>
              <w:t xml:space="preserve">2.1 </w:t>
            </w:r>
            <w:r w:rsidR="00257B76">
              <w:rPr>
                <w:sz w:val="24"/>
                <w:szCs w:val="24"/>
              </w:rPr>
              <w:t>Introduction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192686" w:rsidRDefault="0058665B" w:rsidP="00186CD0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192686">
              <w:rPr>
                <w:sz w:val="24"/>
                <w:szCs w:val="24"/>
              </w:rPr>
              <w:t xml:space="preserve">2.2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192686" w:rsidRDefault="00257B76" w:rsidP="00257B76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Performance Analysis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192686" w:rsidRDefault="00257B76" w:rsidP="00257B76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Availa</w:t>
            </w:r>
            <w:r w:rsidR="001D59E2">
              <w:rPr>
                <w:sz w:val="24"/>
                <w:szCs w:val="24"/>
              </w:rPr>
              <w:t>ble Dat</w:t>
            </w:r>
            <w:r>
              <w:rPr>
                <w:sz w:val="24"/>
                <w:szCs w:val="24"/>
              </w:rPr>
              <w:t>abases</w:t>
            </w:r>
            <w:r w:rsidR="0058665B" w:rsidRPr="0019268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3E3E72" w:rsidRDefault="0058665B" w:rsidP="00192686">
            <w:pPr>
              <w:pStyle w:val="TOC3"/>
              <w:spacing w:line="360" w:lineRule="auto"/>
              <w:ind w:left="0" w:firstLine="0"/>
              <w:rPr>
                <w:b/>
                <w:sz w:val="24"/>
                <w:szCs w:val="24"/>
              </w:rPr>
            </w:pPr>
            <w:r w:rsidRPr="003E3E72">
              <w:rPr>
                <w:b/>
                <w:sz w:val="24"/>
                <w:szCs w:val="24"/>
              </w:rPr>
              <w:t>CHAPTER 3 : METHODOLOGY</w:t>
            </w:r>
            <w:r w:rsidR="00CF5277">
              <w:rPr>
                <w:b/>
                <w:sz w:val="24"/>
                <w:szCs w:val="24"/>
              </w:rPr>
              <w:t xml:space="preserve"> AND RESEARCH PLAN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192686" w:rsidRDefault="0058665B" w:rsidP="00186CD0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192686">
              <w:rPr>
                <w:sz w:val="24"/>
                <w:szCs w:val="24"/>
              </w:rPr>
              <w:t xml:space="preserve">3.1 </w:t>
            </w:r>
            <w:r w:rsidR="00257B76">
              <w:rPr>
                <w:sz w:val="24"/>
                <w:szCs w:val="24"/>
              </w:rPr>
              <w:t>Methodologuy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ind w:left="720"/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192686" w:rsidRDefault="0058665B" w:rsidP="00186CD0">
            <w:pPr>
              <w:pStyle w:val="TOC3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192686">
              <w:rPr>
                <w:sz w:val="24"/>
                <w:szCs w:val="24"/>
              </w:rPr>
              <w:t xml:space="preserve">3.2 </w:t>
            </w:r>
            <w:r w:rsidR="00257B76">
              <w:rPr>
                <w:sz w:val="24"/>
                <w:szCs w:val="24"/>
              </w:rPr>
              <w:t>Timeline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ind w:left="720"/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3E3E72" w:rsidRDefault="0058665B" w:rsidP="00CF5277">
            <w:pPr>
              <w:ind w:left="-23"/>
              <w:rPr>
                <w:b/>
                <w:color w:val="000000"/>
                <w:szCs w:val="24"/>
                <w:lang w:bidi="si-LK"/>
              </w:rPr>
            </w:pPr>
            <w:r w:rsidRPr="003E3E72">
              <w:rPr>
                <w:b/>
                <w:color w:val="000000"/>
                <w:szCs w:val="24"/>
                <w:lang w:bidi="si-LK"/>
              </w:rPr>
              <w:t xml:space="preserve">CHAPTER 4: </w:t>
            </w:r>
            <w:r w:rsidR="00CF5277">
              <w:rPr>
                <w:b/>
                <w:color w:val="000000"/>
                <w:szCs w:val="24"/>
                <w:lang w:bidi="si-LK"/>
              </w:rPr>
              <w:t>PROGRESS TO DATE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5F1DC0" w:rsidRDefault="0058665B" w:rsidP="00186CD0">
            <w:pPr>
              <w:ind w:left="-23"/>
              <w:rPr>
                <w:color w:val="000000"/>
                <w:szCs w:val="24"/>
                <w:lang w:bidi="si-LK"/>
              </w:rPr>
            </w:pPr>
            <w:r>
              <w:rPr>
                <w:color w:val="000000"/>
                <w:szCs w:val="24"/>
                <w:lang w:bidi="si-LK"/>
              </w:rPr>
              <w:t xml:space="preserve">4.1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58665B" w:rsidRPr="005F1DC0" w:rsidRDefault="0058665B" w:rsidP="00822652">
            <w:pPr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5F1DC0" w:rsidRDefault="0058665B" w:rsidP="00186CD0">
            <w:pPr>
              <w:ind w:left="-23"/>
              <w:rPr>
                <w:color w:val="000000"/>
                <w:szCs w:val="24"/>
                <w:lang w:bidi="si-LK"/>
              </w:rPr>
            </w:pPr>
            <w:r>
              <w:rPr>
                <w:color w:val="000000"/>
                <w:szCs w:val="24"/>
                <w:lang w:bidi="si-LK"/>
              </w:rPr>
              <w:t xml:space="preserve">4.2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5F1DC0" w:rsidRDefault="00192686" w:rsidP="00186CD0">
            <w:pPr>
              <w:ind w:left="-23"/>
              <w:rPr>
                <w:color w:val="000000"/>
                <w:szCs w:val="24"/>
                <w:lang w:bidi="si-LK"/>
              </w:rPr>
            </w:pPr>
            <w:r>
              <w:rPr>
                <w:color w:val="000000"/>
                <w:szCs w:val="24"/>
                <w:lang w:bidi="si-LK"/>
              </w:rPr>
              <w:t xml:space="preserve">         </w:t>
            </w:r>
            <w:r w:rsidR="0058665B">
              <w:rPr>
                <w:color w:val="000000"/>
                <w:szCs w:val="24"/>
                <w:lang w:bidi="si-LK"/>
              </w:rPr>
              <w:t xml:space="preserve">4.2.1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5F1DC0" w:rsidRDefault="00192686" w:rsidP="00186CD0">
            <w:pPr>
              <w:rPr>
                <w:color w:val="000000"/>
                <w:szCs w:val="24"/>
                <w:lang w:bidi="si-LK"/>
              </w:rPr>
            </w:pPr>
            <w:r>
              <w:rPr>
                <w:color w:val="000000"/>
                <w:szCs w:val="24"/>
                <w:lang w:bidi="si-LK"/>
              </w:rPr>
              <w:t xml:space="preserve">        </w:t>
            </w:r>
            <w:r w:rsidR="0058665B">
              <w:rPr>
                <w:color w:val="000000"/>
                <w:szCs w:val="24"/>
                <w:lang w:bidi="si-LK"/>
              </w:rPr>
              <w:t xml:space="preserve">4.2.2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58665B" w:rsidRPr="005F1DC0" w:rsidRDefault="0058665B" w:rsidP="00822652">
            <w:pPr>
              <w:pStyle w:val="ListParagraph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4E33E1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</w:tcPr>
          <w:p w:rsidR="004E33E1" w:rsidRDefault="004E33E1" w:rsidP="00186CD0">
            <w:pPr>
              <w:rPr>
                <w:color w:val="000000"/>
                <w:szCs w:val="24"/>
                <w:lang w:bidi="si-LK"/>
              </w:rPr>
            </w:pPr>
            <w:r>
              <w:rPr>
                <w:color w:val="000000"/>
                <w:szCs w:val="24"/>
                <w:lang w:bidi="si-LK"/>
              </w:rPr>
              <w:t xml:space="preserve">        4.2.3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4E33E1" w:rsidRPr="005F1DC0" w:rsidRDefault="004E33E1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4E33E1" w:rsidRPr="005F1DC0" w:rsidRDefault="004E33E1" w:rsidP="00822652">
            <w:pPr>
              <w:pStyle w:val="ListParagraph"/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5F1DC0" w:rsidRDefault="004E33E1" w:rsidP="00186CD0">
            <w:pPr>
              <w:rPr>
                <w:color w:val="000000"/>
                <w:szCs w:val="24"/>
                <w:lang w:bidi="si-LK"/>
              </w:rPr>
            </w:pPr>
            <w:r>
              <w:rPr>
                <w:color w:val="000000"/>
                <w:szCs w:val="24"/>
                <w:lang w:bidi="si-LK"/>
              </w:rPr>
              <w:t>4.</w:t>
            </w:r>
            <w:r w:rsidR="0058665B">
              <w:rPr>
                <w:color w:val="000000"/>
                <w:szCs w:val="24"/>
                <w:lang w:bidi="si-LK"/>
              </w:rPr>
              <w:t xml:space="preserve">3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58665B" w:rsidRPr="005F1DC0" w:rsidRDefault="0058665B" w:rsidP="00822652">
            <w:pPr>
              <w:jc w:val="center"/>
              <w:rPr>
                <w:color w:val="000000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3E3E72" w:rsidRDefault="0058665B" w:rsidP="00192686">
            <w:pPr>
              <w:ind w:left="-23"/>
              <w:rPr>
                <w:b/>
                <w:color w:val="000000"/>
                <w:szCs w:val="24"/>
                <w:lang w:bidi="si-LK"/>
              </w:rPr>
            </w:pPr>
            <w:r w:rsidRPr="003E3E72">
              <w:rPr>
                <w:b/>
                <w:color w:val="000000"/>
                <w:szCs w:val="24"/>
                <w:lang w:bidi="si-LK"/>
              </w:rPr>
              <w:t>REFERENCE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center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</w:tr>
      <w:tr w:rsidR="0058665B" w:rsidRPr="005F1DC0" w:rsidTr="00192686">
        <w:trPr>
          <w:trHeight w:val="300"/>
        </w:trPr>
        <w:tc>
          <w:tcPr>
            <w:tcW w:w="5353" w:type="dxa"/>
            <w:shd w:val="clear" w:color="auto" w:fill="auto"/>
            <w:noWrap/>
            <w:vAlign w:val="center"/>
            <w:hideMark/>
          </w:tcPr>
          <w:p w:rsidR="0058665B" w:rsidRPr="003E3E72" w:rsidRDefault="003E3E72" w:rsidP="00192686">
            <w:pPr>
              <w:ind w:left="-23"/>
              <w:rPr>
                <w:b/>
                <w:color w:val="000000"/>
                <w:szCs w:val="24"/>
                <w:lang w:bidi="si-LK"/>
              </w:rPr>
            </w:pPr>
            <w:r w:rsidRPr="003E3E72">
              <w:rPr>
                <w:b/>
                <w:color w:val="000000"/>
                <w:szCs w:val="24"/>
                <w:lang w:bidi="si-LK"/>
              </w:rPr>
              <w:t>APPENDIX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58665B" w:rsidRPr="005F1DC0" w:rsidRDefault="0058665B" w:rsidP="00822652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lang w:bidi="si-LK"/>
              </w:rPr>
            </w:pPr>
          </w:p>
        </w:tc>
        <w:tc>
          <w:tcPr>
            <w:tcW w:w="1336" w:type="dxa"/>
            <w:shd w:val="clear" w:color="auto" w:fill="auto"/>
            <w:noWrap/>
            <w:vAlign w:val="bottom"/>
          </w:tcPr>
          <w:p w:rsidR="0058665B" w:rsidRPr="005F1DC0" w:rsidRDefault="0058665B" w:rsidP="0058665B">
            <w:pPr>
              <w:numPr>
                <w:ilvl w:val="0"/>
                <w:numId w:val="33"/>
              </w:numPr>
              <w:spacing w:line="360" w:lineRule="auto"/>
              <w:rPr>
                <w:color w:val="000000"/>
                <w:szCs w:val="24"/>
                <w:lang w:bidi="si-LK"/>
              </w:rPr>
            </w:pPr>
          </w:p>
        </w:tc>
      </w:tr>
    </w:tbl>
    <w:p w:rsidR="00F10E56" w:rsidRDefault="00F10E56" w:rsidP="00EC3416">
      <w:pPr>
        <w:pStyle w:val="BodyText"/>
        <w:spacing w:line="360" w:lineRule="auto"/>
        <w:rPr>
          <w:b/>
          <w:color w:val="000000"/>
          <w:sz w:val="28"/>
          <w:szCs w:val="28"/>
        </w:rPr>
      </w:pPr>
    </w:p>
    <w:p w:rsidR="00F10E56" w:rsidRDefault="00F10E56" w:rsidP="00F10E56">
      <w:pPr>
        <w:rPr>
          <w:rFonts w:eastAsia="Calibri"/>
          <w:color w:val="000000"/>
          <w:szCs w:val="24"/>
          <w:lang w:val="en-US"/>
        </w:rPr>
      </w:pPr>
    </w:p>
    <w:p w:rsidR="00186CD0" w:rsidRDefault="00186CD0" w:rsidP="00F10E56">
      <w:pPr>
        <w:rPr>
          <w:rFonts w:eastAsia="Calibri"/>
          <w:color w:val="000000"/>
          <w:szCs w:val="24"/>
          <w:lang w:val="en-US"/>
        </w:rPr>
      </w:pPr>
    </w:p>
    <w:p w:rsidR="00053A43" w:rsidRPr="00053A43" w:rsidRDefault="00242EFD" w:rsidP="00257B76">
      <w:pPr>
        <w:pStyle w:val="PhDAPAPreliminaryHeading"/>
        <w:spacing w:line="360" w:lineRule="auto"/>
        <w:rPr>
          <w:rStyle w:val="Hyperlink"/>
          <w:color w:val="auto"/>
          <w:sz w:val="24"/>
          <w:u w:val="none"/>
        </w:rPr>
      </w:pPr>
      <w:bookmarkStart w:id="4" w:name="_Toc526613276"/>
      <w:r w:rsidRPr="00DC621B">
        <w:t>TABLE OF CONTENT</w:t>
      </w:r>
      <w:bookmarkEnd w:id="0"/>
      <w:bookmarkEnd w:id="4"/>
    </w:p>
    <w:p w:rsidR="0038591A" w:rsidRPr="00E34C06" w:rsidRDefault="00512518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DC62E3">
        <w:rPr>
          <w:sz w:val="24"/>
          <w:szCs w:val="24"/>
        </w:rPr>
        <w:fldChar w:fldCharType="begin"/>
      </w:r>
      <w:r w:rsidRPr="00DC62E3">
        <w:rPr>
          <w:sz w:val="24"/>
          <w:szCs w:val="24"/>
        </w:rPr>
        <w:instrText xml:space="preserve"> TOC \o "1-4" \h \z \u </w:instrText>
      </w:r>
      <w:r w:rsidRPr="00DC62E3">
        <w:rPr>
          <w:sz w:val="24"/>
          <w:szCs w:val="24"/>
        </w:rPr>
        <w:fldChar w:fldCharType="separate"/>
      </w:r>
      <w:hyperlink w:anchor="_Toc526613274" w:history="1">
        <w:r w:rsidR="0038591A" w:rsidRPr="00E34C06">
          <w:rPr>
            <w:rStyle w:val="Hyperlink"/>
            <w:sz w:val="24"/>
            <w:szCs w:val="24"/>
          </w:rPr>
          <w:t>CONTRIBUTION TO THE FINAL THESIS BY THE MEMBERS IN GROUP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_Toc526613274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i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76" w:history="1">
        <w:r w:rsidR="0038591A" w:rsidRPr="00E34C06">
          <w:rPr>
            <w:rStyle w:val="Hyperlink"/>
            <w:sz w:val="24"/>
            <w:szCs w:val="24"/>
          </w:rPr>
          <w:t>TABLE OF CONTENT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_Toc526613276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v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77" w:history="1">
        <w:r w:rsidR="0038591A" w:rsidRPr="00E34C06">
          <w:rPr>
            <w:rStyle w:val="Hyperlink"/>
            <w:sz w:val="24"/>
            <w:szCs w:val="24"/>
          </w:rPr>
          <w:t>LIST OF FIGURES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_Toc526613277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vi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78" w:history="1">
        <w:r w:rsidR="0038591A" w:rsidRPr="00E34C06">
          <w:rPr>
            <w:rStyle w:val="Hyperlink"/>
            <w:sz w:val="24"/>
            <w:szCs w:val="24"/>
          </w:rPr>
          <w:t>LIST OF TABLES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_Toc526613278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viii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79" w:history="1">
        <w:r w:rsidR="0038591A" w:rsidRPr="00E34C06">
          <w:rPr>
            <w:rStyle w:val="Hyperlink"/>
            <w:sz w:val="24"/>
            <w:szCs w:val="24"/>
          </w:rPr>
          <w:t>ABBREVIATIONS AND ACRONYMS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_Toc526613279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ix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1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noProof/>
          <w:szCs w:val="24"/>
          <w:lang w:val="en-US"/>
        </w:rPr>
      </w:pPr>
      <w:hyperlink w:anchor="_Toc526613282" w:history="1">
        <w:r w:rsidR="0038591A" w:rsidRPr="00E34C06">
          <w:rPr>
            <w:rStyle w:val="Hyperlink"/>
            <w:noProof/>
            <w:szCs w:val="24"/>
          </w:rPr>
          <w:t>Chapter 1: INTRODUCTION</w:t>
        </w:r>
        <w:r w:rsidR="0038591A" w:rsidRPr="00E34C06">
          <w:rPr>
            <w:noProof/>
            <w:webHidden/>
            <w:szCs w:val="24"/>
          </w:rPr>
          <w:tab/>
        </w:r>
        <w:r w:rsidR="0038591A" w:rsidRPr="00E34C06">
          <w:rPr>
            <w:noProof/>
            <w:webHidden/>
            <w:szCs w:val="24"/>
          </w:rPr>
          <w:fldChar w:fldCharType="begin"/>
        </w:r>
        <w:r w:rsidR="0038591A" w:rsidRPr="00E34C06">
          <w:rPr>
            <w:noProof/>
            <w:webHidden/>
            <w:szCs w:val="24"/>
          </w:rPr>
          <w:instrText xml:space="preserve"> PAGEREF _Toc526613282 \h </w:instrText>
        </w:r>
        <w:r w:rsidR="0038591A" w:rsidRPr="00E34C06">
          <w:rPr>
            <w:noProof/>
            <w:webHidden/>
            <w:szCs w:val="24"/>
          </w:rPr>
        </w:r>
        <w:r w:rsidR="0038591A" w:rsidRPr="00E34C06">
          <w:rPr>
            <w:noProof/>
            <w:webHidden/>
            <w:szCs w:val="24"/>
          </w:rPr>
          <w:fldChar w:fldCharType="separate"/>
        </w:r>
        <w:r w:rsidR="0038591A" w:rsidRPr="00E34C06">
          <w:rPr>
            <w:noProof/>
            <w:webHidden/>
            <w:szCs w:val="24"/>
          </w:rPr>
          <w:t>1</w:t>
        </w:r>
        <w:r w:rsidR="0038591A" w:rsidRPr="00E34C06">
          <w:rPr>
            <w:noProof/>
            <w:webHidden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83" w:history="1">
        <w:r w:rsidR="0038591A" w:rsidRPr="00E34C06">
          <w:rPr>
            <w:rStyle w:val="Hyperlink"/>
            <w:sz w:val="24"/>
            <w:szCs w:val="24"/>
            <w:lang w:val="en-US"/>
          </w:rPr>
          <w:t xml:space="preserve">1.1 </w:t>
        </w:r>
        <w:r w:rsidR="002F4D11">
          <w:rPr>
            <w:rStyle w:val="Hyperlink"/>
            <w:sz w:val="24"/>
            <w:szCs w:val="24"/>
          </w:rPr>
          <w:t>Motivation and Overview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_Toc526613283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1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84" w:history="1">
        <w:r w:rsidR="0038591A" w:rsidRPr="00E34C06">
          <w:rPr>
            <w:rStyle w:val="Hyperlink"/>
            <w:sz w:val="24"/>
            <w:szCs w:val="24"/>
          </w:rPr>
          <w:t xml:space="preserve">1.2 </w:t>
        </w:r>
        <w:r w:rsidR="002F4D11">
          <w:rPr>
            <w:rStyle w:val="Hyperlink"/>
            <w:sz w:val="24"/>
            <w:szCs w:val="24"/>
          </w:rPr>
          <w:t>Aims and Objectives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_Toc526613284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2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2F4D11" w:rsidRPr="002F4D11" w:rsidRDefault="00AE0212" w:rsidP="002F4D11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85" w:history="1">
        <w:r w:rsidR="0038591A" w:rsidRPr="00E34C06">
          <w:rPr>
            <w:rStyle w:val="Hyperlink"/>
            <w:sz w:val="24"/>
            <w:szCs w:val="24"/>
            <w:lang w:val="en-GB"/>
          </w:rPr>
          <w:t xml:space="preserve">1.3 </w:t>
        </w:r>
        <w:r w:rsidR="001D59E2">
          <w:rPr>
            <w:rStyle w:val="Hyperlink"/>
            <w:rFonts w:cs="Arial"/>
            <w:sz w:val="24"/>
            <w:szCs w:val="24"/>
          </w:rPr>
          <w:t>Research</w:t>
        </w:r>
        <w:r w:rsidR="002F4D11">
          <w:rPr>
            <w:rStyle w:val="Hyperlink"/>
            <w:rFonts w:cs="Arial"/>
            <w:sz w:val="24"/>
            <w:szCs w:val="24"/>
          </w:rPr>
          <w:t xml:space="preserve"> Scope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_Toc526613285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3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1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noProof/>
          <w:szCs w:val="24"/>
          <w:lang w:val="en-US"/>
        </w:rPr>
      </w:pPr>
      <w:hyperlink w:anchor="_Toc526613288" w:history="1">
        <w:r w:rsidR="0038591A" w:rsidRPr="00E34C06">
          <w:rPr>
            <w:rStyle w:val="Hyperlink"/>
            <w:noProof/>
            <w:szCs w:val="24"/>
          </w:rPr>
          <w:t>Chapter 2:</w:t>
        </w:r>
        <w:r w:rsidR="0038591A" w:rsidRPr="00E34C06">
          <w:rPr>
            <w:rStyle w:val="Hyperlink"/>
            <w:noProof/>
            <w:szCs w:val="24"/>
            <w:lang w:val="en-US"/>
          </w:rPr>
          <w:t xml:space="preserve"> Literature Review</w:t>
        </w:r>
        <w:r w:rsidR="0038591A" w:rsidRPr="00E34C06">
          <w:rPr>
            <w:noProof/>
            <w:webHidden/>
            <w:szCs w:val="24"/>
          </w:rPr>
          <w:tab/>
        </w:r>
        <w:r w:rsidR="0038591A" w:rsidRPr="00E34C06">
          <w:rPr>
            <w:noProof/>
            <w:webHidden/>
            <w:szCs w:val="24"/>
          </w:rPr>
          <w:fldChar w:fldCharType="begin"/>
        </w:r>
        <w:r w:rsidR="0038591A" w:rsidRPr="00E34C06">
          <w:rPr>
            <w:noProof/>
            <w:webHidden/>
            <w:szCs w:val="24"/>
          </w:rPr>
          <w:instrText xml:space="preserve"> PAGEREF _Toc526613288 \h </w:instrText>
        </w:r>
        <w:r w:rsidR="0038591A" w:rsidRPr="00E34C06">
          <w:rPr>
            <w:noProof/>
            <w:webHidden/>
            <w:szCs w:val="24"/>
          </w:rPr>
        </w:r>
        <w:r w:rsidR="0038591A" w:rsidRPr="00E34C06">
          <w:rPr>
            <w:noProof/>
            <w:webHidden/>
            <w:szCs w:val="24"/>
          </w:rPr>
          <w:fldChar w:fldCharType="separate"/>
        </w:r>
        <w:r w:rsidR="0038591A" w:rsidRPr="00E34C06">
          <w:rPr>
            <w:noProof/>
            <w:webHidden/>
            <w:szCs w:val="24"/>
          </w:rPr>
          <w:t>5</w:t>
        </w:r>
        <w:r w:rsidR="0038591A" w:rsidRPr="00E34C06">
          <w:rPr>
            <w:noProof/>
            <w:webHidden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89" w:history="1">
        <w:r w:rsidR="0038591A" w:rsidRPr="00E34C06">
          <w:rPr>
            <w:rStyle w:val="Hyperlink"/>
            <w:sz w:val="24"/>
            <w:szCs w:val="24"/>
          </w:rPr>
          <w:t xml:space="preserve">2.1 </w:t>
        </w:r>
        <w:r w:rsidR="002F4D11">
          <w:rPr>
            <w:rStyle w:val="Hyperlink"/>
            <w:sz w:val="24"/>
            <w:szCs w:val="24"/>
          </w:rPr>
          <w:t>Introduction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_Toc526613289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5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90" w:history="1">
        <w:r w:rsidR="0038591A" w:rsidRPr="00E34C06">
          <w:rPr>
            <w:rStyle w:val="Hyperlink"/>
            <w:sz w:val="24"/>
            <w:szCs w:val="24"/>
          </w:rPr>
          <w:t>2.2 Forecasting models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_Toc526613290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11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4"/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91" w:history="1">
        <w:r w:rsidR="0038591A" w:rsidRPr="00E34C06">
          <w:rPr>
            <w:rStyle w:val="Hyperlink"/>
            <w:sz w:val="24"/>
            <w:szCs w:val="24"/>
          </w:rPr>
          <w:t>2.2.1 Times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_Toc526613291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11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Default="00AE0212" w:rsidP="0024186E">
      <w:pPr>
        <w:pStyle w:val="TOC4"/>
        <w:spacing w:line="360" w:lineRule="auto"/>
        <w:rPr>
          <w:sz w:val="24"/>
          <w:szCs w:val="24"/>
        </w:rPr>
      </w:pPr>
      <w:hyperlink w:anchor="_Toc526613292" w:history="1">
        <w:r w:rsidR="0038591A" w:rsidRPr="00E34C06">
          <w:rPr>
            <w:rStyle w:val="Hyperlink"/>
            <w:rFonts w:eastAsia="Calibri"/>
            <w:sz w:val="24"/>
            <w:szCs w:val="24"/>
          </w:rPr>
          <w:t xml:space="preserve">2.2.2 </w:t>
        </w:r>
        <w:r w:rsidR="0024186E">
          <w:rPr>
            <w:rStyle w:val="Hyperlink"/>
            <w:sz w:val="24"/>
            <w:szCs w:val="24"/>
          </w:rPr>
          <w:t>Long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_Toc526613292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13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D62E1B" w:rsidRDefault="002F4D11" w:rsidP="002F4D11">
      <w:pPr>
        <w:rPr>
          <w:rFonts w:eastAsiaTheme="minorEastAsia"/>
        </w:rPr>
      </w:pPr>
      <w:r>
        <w:rPr>
          <w:rFonts w:eastAsiaTheme="minorEastAsia"/>
        </w:rPr>
        <w:t xml:space="preserve">2.3 </w:t>
      </w:r>
      <w:r w:rsidR="001D59E2">
        <w:rPr>
          <w:szCs w:val="24"/>
        </w:rPr>
        <w:t>Performance Analysis</w:t>
      </w:r>
      <w:r w:rsidR="001D59E2">
        <w:rPr>
          <w:rFonts w:eastAsiaTheme="minorEastAsia"/>
        </w:rPr>
        <w:t xml:space="preserve"> ………………………………………………………..</w:t>
      </w:r>
      <w:r>
        <w:rPr>
          <w:rFonts w:eastAsiaTheme="minorEastAsia"/>
        </w:rPr>
        <w:t>…14</w:t>
      </w:r>
    </w:p>
    <w:p w:rsidR="00D62E1B" w:rsidRPr="002F4D11" w:rsidRDefault="001D59E2" w:rsidP="002F4D11">
      <w:pPr>
        <w:rPr>
          <w:rFonts w:eastAsiaTheme="minorEastAsia"/>
        </w:rPr>
      </w:pPr>
      <w:r>
        <w:rPr>
          <w:szCs w:val="24"/>
        </w:rPr>
        <w:t>2.4 Available Databases</w:t>
      </w:r>
      <w:r w:rsidRPr="00192686">
        <w:rPr>
          <w:szCs w:val="24"/>
        </w:rPr>
        <w:t xml:space="preserve">  </w:t>
      </w:r>
      <w:r>
        <w:rPr>
          <w:rFonts w:eastAsiaTheme="minorEastAsia"/>
        </w:rPr>
        <w:t xml:space="preserve"> ………………………………………………………...…16</w:t>
      </w:r>
    </w:p>
    <w:p w:rsidR="0038591A" w:rsidRPr="00E34C06" w:rsidRDefault="00AE0212" w:rsidP="0038591A">
      <w:pPr>
        <w:pStyle w:val="TOC1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noProof/>
          <w:szCs w:val="24"/>
          <w:lang w:val="en-US"/>
        </w:rPr>
      </w:pPr>
      <w:hyperlink w:anchor="_Toc526613294" w:history="1">
        <w:r w:rsidR="0038591A" w:rsidRPr="00E34C06">
          <w:rPr>
            <w:rStyle w:val="Hyperlink"/>
            <w:noProof/>
            <w:szCs w:val="24"/>
            <w:lang w:val="en-US"/>
          </w:rPr>
          <w:t>Chapter 3: Methodology</w:t>
        </w:r>
        <w:r w:rsidR="001D59E2">
          <w:rPr>
            <w:rStyle w:val="Hyperlink"/>
            <w:noProof/>
            <w:szCs w:val="24"/>
            <w:lang w:val="en-US"/>
          </w:rPr>
          <w:t xml:space="preserve"> and Research Plan</w:t>
        </w:r>
        <w:r w:rsidR="0038591A" w:rsidRPr="00E34C06">
          <w:rPr>
            <w:noProof/>
            <w:webHidden/>
            <w:szCs w:val="24"/>
          </w:rPr>
          <w:tab/>
        </w:r>
        <w:r w:rsidR="0038591A" w:rsidRPr="00E34C06">
          <w:rPr>
            <w:noProof/>
            <w:webHidden/>
            <w:szCs w:val="24"/>
          </w:rPr>
          <w:fldChar w:fldCharType="begin"/>
        </w:r>
        <w:r w:rsidR="0038591A" w:rsidRPr="00E34C06">
          <w:rPr>
            <w:noProof/>
            <w:webHidden/>
            <w:szCs w:val="24"/>
          </w:rPr>
          <w:instrText xml:space="preserve"> PAGEREF _Toc526613294 \h </w:instrText>
        </w:r>
        <w:r w:rsidR="0038591A" w:rsidRPr="00E34C06">
          <w:rPr>
            <w:noProof/>
            <w:webHidden/>
            <w:szCs w:val="24"/>
          </w:rPr>
        </w:r>
        <w:r w:rsidR="0038591A" w:rsidRPr="00E34C06">
          <w:rPr>
            <w:noProof/>
            <w:webHidden/>
            <w:szCs w:val="24"/>
          </w:rPr>
          <w:fldChar w:fldCharType="separate"/>
        </w:r>
        <w:r w:rsidR="0038591A" w:rsidRPr="00E34C06">
          <w:rPr>
            <w:noProof/>
            <w:webHidden/>
            <w:szCs w:val="24"/>
          </w:rPr>
          <w:t>21</w:t>
        </w:r>
        <w:r w:rsidR="0038591A" w:rsidRPr="00E34C06">
          <w:rPr>
            <w:noProof/>
            <w:webHidden/>
            <w:szCs w:val="24"/>
          </w:rPr>
          <w:fldChar w:fldCharType="end"/>
        </w:r>
      </w:hyperlink>
    </w:p>
    <w:p w:rsidR="0038591A" w:rsidRDefault="00AE0212" w:rsidP="0038591A">
      <w:pPr>
        <w:pStyle w:val="TOC2"/>
        <w:spacing w:before="0" w:line="360" w:lineRule="auto"/>
        <w:rPr>
          <w:sz w:val="24"/>
          <w:szCs w:val="24"/>
        </w:rPr>
      </w:pPr>
      <w:hyperlink w:anchor="_Toc526613295" w:history="1">
        <w:r w:rsidR="0038591A" w:rsidRPr="00E34C06">
          <w:rPr>
            <w:rStyle w:val="Hyperlink"/>
            <w:sz w:val="24"/>
            <w:szCs w:val="24"/>
          </w:rPr>
          <w:t xml:space="preserve">3.1 </w:t>
        </w:r>
        <w:r w:rsidR="001D59E2">
          <w:rPr>
            <w:rStyle w:val="Hyperlink"/>
            <w:sz w:val="24"/>
            <w:szCs w:val="24"/>
          </w:rPr>
          <w:t>Methodology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_Toc526613295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22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1D59E2" w:rsidRPr="001D59E2" w:rsidRDefault="00AE0212" w:rsidP="001D59E2">
      <w:pPr>
        <w:pStyle w:val="TOC2"/>
        <w:spacing w:before="0"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295" w:history="1">
        <w:r w:rsidR="001D59E2">
          <w:rPr>
            <w:rStyle w:val="Hyperlink"/>
            <w:sz w:val="24"/>
            <w:szCs w:val="24"/>
          </w:rPr>
          <w:t>3.2</w:t>
        </w:r>
        <w:r w:rsidR="001D59E2" w:rsidRPr="00E34C06">
          <w:rPr>
            <w:rStyle w:val="Hyperlink"/>
            <w:sz w:val="24"/>
            <w:szCs w:val="24"/>
          </w:rPr>
          <w:t xml:space="preserve"> </w:t>
        </w:r>
        <w:r w:rsidR="001D59E2">
          <w:rPr>
            <w:rStyle w:val="Hyperlink"/>
            <w:sz w:val="24"/>
            <w:szCs w:val="24"/>
          </w:rPr>
          <w:t>Timeline</w:t>
        </w:r>
        <w:r w:rsidR="001D59E2" w:rsidRPr="00E34C06">
          <w:rPr>
            <w:webHidden/>
            <w:sz w:val="24"/>
            <w:szCs w:val="24"/>
          </w:rPr>
          <w:tab/>
        </w:r>
        <w:r w:rsidR="001D59E2" w:rsidRPr="00E34C06">
          <w:rPr>
            <w:webHidden/>
            <w:sz w:val="24"/>
            <w:szCs w:val="24"/>
          </w:rPr>
          <w:fldChar w:fldCharType="begin"/>
        </w:r>
        <w:r w:rsidR="001D59E2" w:rsidRPr="00E34C06">
          <w:rPr>
            <w:webHidden/>
            <w:sz w:val="24"/>
            <w:szCs w:val="24"/>
          </w:rPr>
          <w:instrText xml:space="preserve"> PAGEREF _Toc526613295 \h </w:instrText>
        </w:r>
        <w:r w:rsidR="001D59E2" w:rsidRPr="00E34C06">
          <w:rPr>
            <w:webHidden/>
            <w:sz w:val="24"/>
            <w:szCs w:val="24"/>
          </w:rPr>
        </w:r>
        <w:r w:rsidR="001D59E2" w:rsidRPr="00E34C06">
          <w:rPr>
            <w:webHidden/>
            <w:sz w:val="24"/>
            <w:szCs w:val="24"/>
          </w:rPr>
          <w:fldChar w:fldCharType="separate"/>
        </w:r>
        <w:r w:rsidR="001D59E2" w:rsidRPr="00E34C06">
          <w:rPr>
            <w:webHidden/>
            <w:sz w:val="24"/>
            <w:szCs w:val="24"/>
          </w:rPr>
          <w:t>22</w:t>
        </w:r>
        <w:r w:rsidR="001D59E2" w:rsidRPr="00E34C06">
          <w:rPr>
            <w:webHidden/>
            <w:sz w:val="24"/>
            <w:szCs w:val="24"/>
          </w:rPr>
          <w:fldChar w:fldCharType="end"/>
        </w:r>
      </w:hyperlink>
    </w:p>
    <w:p w:rsidR="0038591A" w:rsidRPr="00E34C06" w:rsidRDefault="00AE0212" w:rsidP="0038591A">
      <w:pPr>
        <w:pStyle w:val="TOC1"/>
        <w:spacing w:before="0" w:line="360" w:lineRule="auto"/>
        <w:rPr>
          <w:rFonts w:asciiTheme="minorHAnsi" w:eastAsiaTheme="minorEastAsia" w:hAnsiTheme="minorHAnsi" w:cstheme="minorBidi"/>
          <w:b w:val="0"/>
          <w:bCs w:val="0"/>
          <w:noProof/>
          <w:szCs w:val="24"/>
          <w:lang w:val="en-US"/>
        </w:rPr>
      </w:pPr>
      <w:hyperlink w:anchor="_Toc526613301" w:history="1">
        <w:r w:rsidR="0038591A" w:rsidRPr="00E34C06">
          <w:rPr>
            <w:rStyle w:val="Hyperlink"/>
            <w:noProof/>
            <w:szCs w:val="24"/>
            <w:lang w:val="en-US"/>
          </w:rPr>
          <w:t xml:space="preserve">Chapter 4: </w:t>
        </w:r>
        <w:r w:rsidR="001D59E2">
          <w:rPr>
            <w:rStyle w:val="Hyperlink"/>
            <w:noProof/>
            <w:szCs w:val="24"/>
            <w:lang w:val="en-US"/>
          </w:rPr>
          <w:t>Progress To Date</w:t>
        </w:r>
        <w:r w:rsidR="001D59E2" w:rsidRPr="001D59E2">
          <w:rPr>
            <w:color w:val="000000"/>
            <w:szCs w:val="24"/>
            <w:lang w:bidi="si-LK"/>
          </w:rPr>
          <w:t xml:space="preserve"> </w:t>
        </w:r>
        <w:r w:rsidR="0038591A" w:rsidRPr="00E34C06">
          <w:rPr>
            <w:noProof/>
            <w:webHidden/>
            <w:szCs w:val="24"/>
          </w:rPr>
          <w:tab/>
        </w:r>
        <w:r w:rsidR="0038591A" w:rsidRPr="00E34C06">
          <w:rPr>
            <w:noProof/>
            <w:webHidden/>
            <w:szCs w:val="24"/>
          </w:rPr>
          <w:fldChar w:fldCharType="begin"/>
        </w:r>
        <w:r w:rsidR="0038591A" w:rsidRPr="00E34C06">
          <w:rPr>
            <w:noProof/>
            <w:webHidden/>
            <w:szCs w:val="24"/>
          </w:rPr>
          <w:instrText xml:space="preserve"> PAGEREF _Toc526613301 \h </w:instrText>
        </w:r>
        <w:r w:rsidR="0038591A" w:rsidRPr="00E34C06">
          <w:rPr>
            <w:noProof/>
            <w:webHidden/>
            <w:szCs w:val="24"/>
          </w:rPr>
        </w:r>
        <w:r w:rsidR="0038591A" w:rsidRPr="00E34C06">
          <w:rPr>
            <w:noProof/>
            <w:webHidden/>
            <w:szCs w:val="24"/>
          </w:rPr>
          <w:fldChar w:fldCharType="separate"/>
        </w:r>
        <w:r w:rsidR="0038591A" w:rsidRPr="00E34C06">
          <w:rPr>
            <w:noProof/>
            <w:webHidden/>
            <w:szCs w:val="24"/>
          </w:rPr>
          <w:t>30</w:t>
        </w:r>
        <w:r w:rsidR="0038591A" w:rsidRPr="00E34C06">
          <w:rPr>
            <w:noProof/>
            <w:webHidden/>
            <w:szCs w:val="24"/>
          </w:rPr>
          <w:fldChar w:fldCharType="end"/>
        </w:r>
      </w:hyperlink>
    </w:p>
    <w:p w:rsidR="0038591A" w:rsidRPr="00E34C06" w:rsidRDefault="00AE0212" w:rsidP="001D59E2">
      <w:pPr>
        <w:pStyle w:val="TOC2"/>
        <w:spacing w:before="0" w:line="360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526613302" w:history="1">
        <w:r w:rsidR="003A638B">
          <w:rPr>
            <w:rStyle w:val="Hyperlink"/>
            <w:rFonts w:eastAsia="Calibri"/>
            <w:sz w:val="24"/>
            <w:szCs w:val="24"/>
          </w:rPr>
          <w:t xml:space="preserve">4.1 </w:t>
        </w:r>
        <w:r w:rsidR="001D59E2">
          <w:rPr>
            <w:rStyle w:val="Hyperlink"/>
            <w:rFonts w:eastAsia="Calibri"/>
            <w:sz w:val="24"/>
            <w:szCs w:val="24"/>
          </w:rPr>
          <w:t>Literature Reivew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_Toc526613302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30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38591A" w:rsidRDefault="00AE0212" w:rsidP="0038591A">
      <w:pPr>
        <w:pStyle w:val="TOC2"/>
        <w:spacing w:before="0" w:line="360" w:lineRule="auto"/>
        <w:rPr>
          <w:sz w:val="24"/>
          <w:szCs w:val="24"/>
        </w:rPr>
      </w:pPr>
      <w:hyperlink w:anchor="_Toc526613303" w:history="1">
        <w:r w:rsidR="006C3437">
          <w:rPr>
            <w:rStyle w:val="Hyperlink"/>
            <w:rFonts w:eastAsia="Calibri"/>
            <w:sz w:val="24"/>
            <w:szCs w:val="24"/>
          </w:rPr>
          <w:t>4.2</w:t>
        </w:r>
        <w:r w:rsidR="001D59E2">
          <w:rPr>
            <w:rStyle w:val="Hyperlink"/>
            <w:rFonts w:eastAsia="Calibri"/>
            <w:sz w:val="24"/>
            <w:szCs w:val="24"/>
          </w:rPr>
          <w:t xml:space="preserve"> Database Collection</w:t>
        </w:r>
        <w:r w:rsidR="0038591A" w:rsidRPr="00E34C06">
          <w:rPr>
            <w:webHidden/>
            <w:sz w:val="24"/>
            <w:szCs w:val="24"/>
          </w:rPr>
          <w:tab/>
        </w:r>
        <w:r w:rsidR="0038591A" w:rsidRPr="00E34C06">
          <w:rPr>
            <w:webHidden/>
            <w:sz w:val="24"/>
            <w:szCs w:val="24"/>
          </w:rPr>
          <w:fldChar w:fldCharType="begin"/>
        </w:r>
        <w:r w:rsidR="0038591A" w:rsidRPr="00E34C06">
          <w:rPr>
            <w:webHidden/>
            <w:sz w:val="24"/>
            <w:szCs w:val="24"/>
          </w:rPr>
          <w:instrText xml:space="preserve"> PAGEREF _Toc526613303 \h </w:instrText>
        </w:r>
        <w:r w:rsidR="0038591A" w:rsidRPr="00E34C06">
          <w:rPr>
            <w:webHidden/>
            <w:sz w:val="24"/>
            <w:szCs w:val="24"/>
          </w:rPr>
        </w:r>
        <w:r w:rsidR="0038591A" w:rsidRPr="00E34C06">
          <w:rPr>
            <w:webHidden/>
            <w:sz w:val="24"/>
            <w:szCs w:val="24"/>
          </w:rPr>
          <w:fldChar w:fldCharType="separate"/>
        </w:r>
        <w:r w:rsidR="0038591A" w:rsidRPr="00E34C06">
          <w:rPr>
            <w:webHidden/>
            <w:sz w:val="24"/>
            <w:szCs w:val="24"/>
          </w:rPr>
          <w:t>31</w:t>
        </w:r>
        <w:r w:rsidR="0038591A" w:rsidRPr="00E34C06">
          <w:rPr>
            <w:webHidden/>
            <w:sz w:val="24"/>
            <w:szCs w:val="24"/>
          </w:rPr>
          <w:fldChar w:fldCharType="end"/>
        </w:r>
      </w:hyperlink>
    </w:p>
    <w:p w:rsidR="001D59E2" w:rsidRPr="001D59E2" w:rsidRDefault="001D59E2" w:rsidP="001D59E2">
      <w:pPr>
        <w:rPr>
          <w:rFonts w:eastAsiaTheme="minorEastAsia"/>
        </w:rPr>
      </w:pPr>
    </w:p>
    <w:p w:rsidR="00853E35" w:rsidRDefault="00512518" w:rsidP="0038591A">
      <w:pPr>
        <w:spacing w:line="360" w:lineRule="auto"/>
        <w:rPr>
          <w:noProof/>
          <w:sz w:val="22"/>
        </w:rPr>
      </w:pPr>
      <w:r w:rsidRPr="00DC62E3">
        <w:rPr>
          <w:noProof/>
          <w:szCs w:val="24"/>
        </w:rPr>
        <w:fldChar w:fldCharType="end"/>
      </w:r>
    </w:p>
    <w:p w:rsidR="00EF7253" w:rsidRDefault="00EF7253" w:rsidP="00CD23F9">
      <w:pPr>
        <w:spacing w:line="360" w:lineRule="auto"/>
        <w:rPr>
          <w:noProof/>
          <w:sz w:val="22"/>
        </w:rPr>
      </w:pPr>
    </w:p>
    <w:p w:rsidR="00EF7253" w:rsidRDefault="00EF7253" w:rsidP="00CD23F9">
      <w:pPr>
        <w:spacing w:line="360" w:lineRule="auto"/>
        <w:rPr>
          <w:noProof/>
          <w:sz w:val="22"/>
        </w:rPr>
      </w:pPr>
    </w:p>
    <w:p w:rsidR="00EF7253" w:rsidRDefault="00EF7253" w:rsidP="00CD23F9">
      <w:pPr>
        <w:spacing w:line="360" w:lineRule="auto"/>
        <w:rPr>
          <w:noProof/>
          <w:sz w:val="22"/>
        </w:rPr>
      </w:pPr>
    </w:p>
    <w:p w:rsidR="00EF7253" w:rsidRDefault="00EF7253" w:rsidP="00CD23F9">
      <w:pPr>
        <w:spacing w:line="360" w:lineRule="auto"/>
        <w:rPr>
          <w:noProof/>
          <w:sz w:val="22"/>
        </w:rPr>
      </w:pPr>
    </w:p>
    <w:p w:rsidR="00EF7253" w:rsidRDefault="00EF7253" w:rsidP="00CD23F9">
      <w:pPr>
        <w:spacing w:line="360" w:lineRule="auto"/>
        <w:rPr>
          <w:noProof/>
          <w:sz w:val="22"/>
        </w:rPr>
      </w:pPr>
    </w:p>
    <w:p w:rsidR="00EF7253" w:rsidRDefault="00EF7253">
      <w:pPr>
        <w:rPr>
          <w:noProof/>
          <w:sz w:val="22"/>
        </w:rPr>
      </w:pPr>
    </w:p>
    <w:p w:rsidR="0005200B" w:rsidRDefault="00242EFD" w:rsidP="0005200B">
      <w:pPr>
        <w:pStyle w:val="PhDAPAPreliminaryHeading"/>
        <w:spacing w:before="0" w:after="0" w:line="360" w:lineRule="auto"/>
      </w:pPr>
      <w:bookmarkStart w:id="5" w:name="_Toc426274301"/>
      <w:bookmarkStart w:id="6" w:name="_Toc526613277"/>
      <w:r>
        <w:t>LIST O</w:t>
      </w:r>
      <w:r w:rsidRPr="00DC621B">
        <w:t>F FIGURES</w:t>
      </w:r>
      <w:bookmarkEnd w:id="5"/>
      <w:bookmarkEnd w:id="6"/>
    </w:p>
    <w:p w:rsidR="00E34C06" w:rsidRPr="00E34C06" w:rsidRDefault="00E34C06" w:rsidP="00E34C06">
      <w:pPr>
        <w:pStyle w:val="PhDNormal"/>
      </w:pPr>
    </w:p>
    <w:p w:rsidR="00E34C06" w:rsidRPr="00E34C06" w:rsidRDefault="00C263AD" w:rsidP="00E34C06">
      <w:pPr>
        <w:pStyle w:val="TableofFigures"/>
        <w:spacing w:before="0" w:after="0"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E34C06">
        <w:rPr>
          <w:szCs w:val="24"/>
          <w:lang w:val="en-US"/>
        </w:rPr>
        <w:fldChar w:fldCharType="begin"/>
      </w:r>
      <w:r w:rsidRPr="00E34C06">
        <w:rPr>
          <w:szCs w:val="24"/>
          <w:lang w:val="en-US"/>
        </w:rPr>
        <w:instrText xml:space="preserve"> TOC \h \z \c "Figure" </w:instrText>
      </w:r>
      <w:r w:rsidRPr="00E34C06">
        <w:rPr>
          <w:szCs w:val="24"/>
          <w:lang w:val="en-US"/>
        </w:rPr>
        <w:fldChar w:fldCharType="separate"/>
      </w:r>
      <w:hyperlink w:anchor="_Toc526613718" w:history="1">
        <w:r w:rsidR="00E34C06" w:rsidRPr="00E34C06">
          <w:rPr>
            <w:rStyle w:val="Hyperlink"/>
            <w:noProof/>
          </w:rPr>
          <w:t>Figure 2.1 Multiple l</w:t>
        </w:r>
        <w:r w:rsidR="00E34C06" w:rsidRPr="00E34C06">
          <w:rPr>
            <w:noProof/>
            <w:webHidden/>
          </w:rPr>
          <w:tab/>
        </w:r>
        <w:r w:rsidR="00E34C06" w:rsidRPr="00E34C06">
          <w:rPr>
            <w:noProof/>
            <w:webHidden/>
          </w:rPr>
          <w:fldChar w:fldCharType="begin"/>
        </w:r>
        <w:r w:rsidR="00E34C06" w:rsidRPr="00E34C06">
          <w:rPr>
            <w:noProof/>
            <w:webHidden/>
          </w:rPr>
          <w:instrText xml:space="preserve"> PAGEREF _Toc526613718 \h </w:instrText>
        </w:r>
        <w:r w:rsidR="00E34C06" w:rsidRPr="00E34C06">
          <w:rPr>
            <w:noProof/>
            <w:webHidden/>
          </w:rPr>
        </w:r>
        <w:r w:rsidR="00E34C06" w:rsidRPr="00E34C06">
          <w:rPr>
            <w:noProof/>
            <w:webHidden/>
          </w:rPr>
          <w:fldChar w:fldCharType="separate"/>
        </w:r>
        <w:r w:rsidR="00E34C06" w:rsidRPr="00E34C06">
          <w:rPr>
            <w:noProof/>
            <w:webHidden/>
          </w:rPr>
          <w:t>8</w:t>
        </w:r>
        <w:r w:rsidR="00E34C06" w:rsidRPr="00E34C06">
          <w:rPr>
            <w:noProof/>
            <w:webHidden/>
          </w:rPr>
          <w:fldChar w:fldCharType="end"/>
        </w:r>
      </w:hyperlink>
    </w:p>
    <w:p w:rsidR="00E34C06" w:rsidRPr="00E34C06" w:rsidRDefault="00AE0212" w:rsidP="00E34C06">
      <w:pPr>
        <w:pStyle w:val="TableofFigures"/>
        <w:spacing w:before="0" w:after="0"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6613719" w:history="1">
        <w:r w:rsidR="00E34C06" w:rsidRPr="00E34C06">
          <w:rPr>
            <w:rStyle w:val="Hyperlink"/>
            <w:noProof/>
          </w:rPr>
          <w:t>Figure 2.2 Interna</w:t>
        </w:r>
        <w:r w:rsidR="00E34C06" w:rsidRPr="00E34C06">
          <w:rPr>
            <w:noProof/>
            <w:webHidden/>
          </w:rPr>
          <w:tab/>
        </w:r>
        <w:r w:rsidR="00E34C06" w:rsidRPr="00E34C06">
          <w:rPr>
            <w:noProof/>
            <w:webHidden/>
          </w:rPr>
          <w:fldChar w:fldCharType="begin"/>
        </w:r>
        <w:r w:rsidR="00E34C06" w:rsidRPr="00E34C06">
          <w:rPr>
            <w:noProof/>
            <w:webHidden/>
          </w:rPr>
          <w:instrText xml:space="preserve"> PAGEREF _Toc526613719 \h </w:instrText>
        </w:r>
        <w:r w:rsidR="00E34C06" w:rsidRPr="00E34C06">
          <w:rPr>
            <w:noProof/>
            <w:webHidden/>
          </w:rPr>
        </w:r>
        <w:r w:rsidR="00E34C06" w:rsidRPr="00E34C06">
          <w:rPr>
            <w:noProof/>
            <w:webHidden/>
          </w:rPr>
          <w:fldChar w:fldCharType="separate"/>
        </w:r>
        <w:r w:rsidR="00E34C06" w:rsidRPr="00E34C06">
          <w:rPr>
            <w:noProof/>
            <w:webHidden/>
          </w:rPr>
          <w:t>14</w:t>
        </w:r>
        <w:r w:rsidR="00E34C06" w:rsidRPr="00E34C06">
          <w:rPr>
            <w:noProof/>
            <w:webHidden/>
          </w:rPr>
          <w:fldChar w:fldCharType="end"/>
        </w:r>
      </w:hyperlink>
    </w:p>
    <w:p w:rsidR="00E34C06" w:rsidRPr="00E34C06" w:rsidRDefault="00AE0212" w:rsidP="00E34C06">
      <w:pPr>
        <w:pStyle w:val="TableofFigures"/>
        <w:spacing w:before="0" w:after="0"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6613720" w:history="1">
        <w:r w:rsidR="00E34C06" w:rsidRPr="00E34C06">
          <w:rPr>
            <w:rStyle w:val="Hyperlink"/>
            <w:noProof/>
          </w:rPr>
          <w:t>Figure 3.1 Flow</w:t>
        </w:r>
        <w:r w:rsidR="00E34C06" w:rsidRPr="00E34C06">
          <w:rPr>
            <w:noProof/>
            <w:webHidden/>
          </w:rPr>
          <w:tab/>
        </w:r>
        <w:r w:rsidR="00E34C06" w:rsidRPr="00E34C06">
          <w:rPr>
            <w:noProof/>
            <w:webHidden/>
          </w:rPr>
          <w:fldChar w:fldCharType="begin"/>
        </w:r>
        <w:r w:rsidR="00E34C06" w:rsidRPr="00E34C06">
          <w:rPr>
            <w:noProof/>
            <w:webHidden/>
          </w:rPr>
          <w:instrText xml:space="preserve"> PAGEREF _Toc526613720 \h </w:instrText>
        </w:r>
        <w:r w:rsidR="00E34C06" w:rsidRPr="00E34C06">
          <w:rPr>
            <w:noProof/>
            <w:webHidden/>
          </w:rPr>
        </w:r>
        <w:r w:rsidR="00E34C06" w:rsidRPr="00E34C06">
          <w:rPr>
            <w:noProof/>
            <w:webHidden/>
          </w:rPr>
          <w:fldChar w:fldCharType="separate"/>
        </w:r>
        <w:r w:rsidR="00E34C06" w:rsidRPr="00E34C06">
          <w:rPr>
            <w:noProof/>
            <w:webHidden/>
          </w:rPr>
          <w:t>21</w:t>
        </w:r>
        <w:r w:rsidR="00E34C06" w:rsidRPr="00E34C06">
          <w:rPr>
            <w:noProof/>
            <w:webHidden/>
          </w:rPr>
          <w:fldChar w:fldCharType="end"/>
        </w:r>
      </w:hyperlink>
    </w:p>
    <w:p w:rsidR="00E34C06" w:rsidRPr="00E34C06" w:rsidRDefault="00AE0212" w:rsidP="00E34C06">
      <w:pPr>
        <w:pStyle w:val="TableofFigures"/>
        <w:spacing w:before="0" w:after="0"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6613721" w:history="1">
        <w:r w:rsidR="00E34C06" w:rsidRPr="00E34C06">
          <w:rPr>
            <w:rStyle w:val="Hyperlink"/>
            <w:noProof/>
          </w:rPr>
          <w:t>Figure 3.2 Dail</w:t>
        </w:r>
        <w:r w:rsidR="00E34C06" w:rsidRPr="00E34C06">
          <w:rPr>
            <w:noProof/>
            <w:webHidden/>
          </w:rPr>
          <w:tab/>
        </w:r>
        <w:r w:rsidR="00E34C06" w:rsidRPr="00E34C06">
          <w:rPr>
            <w:noProof/>
            <w:webHidden/>
          </w:rPr>
          <w:fldChar w:fldCharType="begin"/>
        </w:r>
        <w:r w:rsidR="00E34C06" w:rsidRPr="00E34C06">
          <w:rPr>
            <w:noProof/>
            <w:webHidden/>
          </w:rPr>
          <w:instrText xml:space="preserve"> PAGEREF _Toc526613721 \h </w:instrText>
        </w:r>
        <w:r w:rsidR="00E34C06" w:rsidRPr="00E34C06">
          <w:rPr>
            <w:noProof/>
            <w:webHidden/>
          </w:rPr>
        </w:r>
        <w:r w:rsidR="00E34C06" w:rsidRPr="00E34C06">
          <w:rPr>
            <w:noProof/>
            <w:webHidden/>
          </w:rPr>
          <w:fldChar w:fldCharType="separate"/>
        </w:r>
        <w:r w:rsidR="00E34C06" w:rsidRPr="00E34C06">
          <w:rPr>
            <w:noProof/>
            <w:webHidden/>
          </w:rPr>
          <w:t>23</w:t>
        </w:r>
        <w:r w:rsidR="00E34C06" w:rsidRPr="00E34C06">
          <w:rPr>
            <w:noProof/>
            <w:webHidden/>
          </w:rPr>
          <w:fldChar w:fldCharType="end"/>
        </w:r>
      </w:hyperlink>
    </w:p>
    <w:p w:rsidR="00396D08" w:rsidRPr="00C263AD" w:rsidRDefault="00C263AD" w:rsidP="00E34C06">
      <w:pPr>
        <w:pStyle w:val="PhDNormal2"/>
        <w:spacing w:after="0" w:line="360" w:lineRule="auto"/>
        <w:rPr>
          <w:szCs w:val="24"/>
          <w:lang w:val="en-US"/>
        </w:rPr>
      </w:pPr>
      <w:r w:rsidRPr="00E34C06">
        <w:rPr>
          <w:szCs w:val="24"/>
          <w:lang w:val="en-US"/>
        </w:rPr>
        <w:fldChar w:fldCharType="end"/>
      </w:r>
    </w:p>
    <w:p w:rsidR="00D17E24" w:rsidRPr="00D17E24" w:rsidRDefault="00E22349" w:rsidP="00242EFD">
      <w:pPr>
        <w:pStyle w:val="PhDAPAPreliminaryHeading"/>
      </w:pPr>
      <w:r w:rsidRPr="000C4D75">
        <w:rPr>
          <w:sz w:val="24"/>
        </w:rPr>
        <w:br w:type="page"/>
      </w:r>
      <w:bookmarkStart w:id="7" w:name="_Toc426274302"/>
      <w:bookmarkStart w:id="8" w:name="_Toc526613278"/>
      <w:r w:rsidR="00242EFD" w:rsidRPr="001964BD">
        <w:lastRenderedPageBreak/>
        <w:t>LIST OF TABLE</w:t>
      </w:r>
      <w:bookmarkEnd w:id="7"/>
      <w:r w:rsidR="00242EFD" w:rsidRPr="001964BD">
        <w:t>S</w:t>
      </w:r>
      <w:bookmarkEnd w:id="8"/>
    </w:p>
    <w:p w:rsidR="00E34C06" w:rsidRDefault="002F7E20" w:rsidP="00E34C06">
      <w:pPr>
        <w:pStyle w:val="TableofFigures"/>
        <w:spacing w:before="0" w:after="0" w:line="360" w:lineRule="auto"/>
        <w:ind w:left="1253" w:right="850" w:hanging="125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26613755" w:history="1">
        <w:r w:rsidR="00E34C06" w:rsidRPr="00C56300">
          <w:rPr>
            <w:rStyle w:val="Hyperlink"/>
            <w:noProof/>
          </w:rPr>
          <w:t>Table 2.1 Datas</w:t>
        </w:r>
        <w:r w:rsidR="00E34C06">
          <w:rPr>
            <w:noProof/>
            <w:webHidden/>
          </w:rPr>
          <w:tab/>
        </w:r>
        <w:r w:rsidR="00E34C06">
          <w:rPr>
            <w:noProof/>
            <w:webHidden/>
          </w:rPr>
          <w:fldChar w:fldCharType="begin"/>
        </w:r>
        <w:r w:rsidR="00E34C06">
          <w:rPr>
            <w:noProof/>
            <w:webHidden/>
          </w:rPr>
          <w:instrText xml:space="preserve"> PAGEREF _Toc526613755 \h </w:instrText>
        </w:r>
        <w:r w:rsidR="00E34C06">
          <w:rPr>
            <w:noProof/>
            <w:webHidden/>
          </w:rPr>
        </w:r>
        <w:r w:rsidR="00E34C06">
          <w:rPr>
            <w:noProof/>
            <w:webHidden/>
          </w:rPr>
          <w:fldChar w:fldCharType="separate"/>
        </w:r>
        <w:r w:rsidR="00E34C06">
          <w:rPr>
            <w:noProof/>
            <w:webHidden/>
          </w:rPr>
          <w:t>7</w:t>
        </w:r>
        <w:r w:rsidR="00E34C06">
          <w:rPr>
            <w:noProof/>
            <w:webHidden/>
          </w:rPr>
          <w:fldChar w:fldCharType="end"/>
        </w:r>
      </w:hyperlink>
    </w:p>
    <w:p w:rsidR="00E34C06" w:rsidRDefault="00AE0212" w:rsidP="00E34C06">
      <w:pPr>
        <w:pStyle w:val="TableofFigures"/>
        <w:spacing w:before="0" w:after="0" w:line="360" w:lineRule="auto"/>
        <w:ind w:left="1253" w:right="850" w:hanging="125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6613756" w:history="1">
        <w:r w:rsidR="00E34C06" w:rsidRPr="00C56300">
          <w:rPr>
            <w:rStyle w:val="Hyperlink"/>
            <w:noProof/>
          </w:rPr>
          <w:t>Table 4.1 Correlation</w:t>
        </w:r>
        <w:r w:rsidR="00E34C06">
          <w:rPr>
            <w:noProof/>
            <w:webHidden/>
          </w:rPr>
          <w:tab/>
        </w:r>
        <w:r w:rsidR="00E34C06">
          <w:rPr>
            <w:noProof/>
            <w:webHidden/>
          </w:rPr>
          <w:fldChar w:fldCharType="begin"/>
        </w:r>
        <w:r w:rsidR="00E34C06">
          <w:rPr>
            <w:noProof/>
            <w:webHidden/>
          </w:rPr>
          <w:instrText xml:space="preserve"> PAGEREF _Toc526613756 \h </w:instrText>
        </w:r>
        <w:r w:rsidR="00E34C06">
          <w:rPr>
            <w:noProof/>
            <w:webHidden/>
          </w:rPr>
        </w:r>
        <w:r w:rsidR="00E34C06">
          <w:rPr>
            <w:noProof/>
            <w:webHidden/>
          </w:rPr>
          <w:fldChar w:fldCharType="separate"/>
        </w:r>
        <w:r w:rsidR="00E34C06">
          <w:rPr>
            <w:noProof/>
            <w:webHidden/>
          </w:rPr>
          <w:t>30</w:t>
        </w:r>
        <w:r w:rsidR="00E34C06">
          <w:rPr>
            <w:noProof/>
            <w:webHidden/>
          </w:rPr>
          <w:fldChar w:fldCharType="end"/>
        </w:r>
      </w:hyperlink>
    </w:p>
    <w:p w:rsidR="002F7E20" w:rsidRPr="002F7E20" w:rsidRDefault="002F7E20" w:rsidP="002F7E20">
      <w:pPr>
        <w:pStyle w:val="PhDNormal"/>
        <w:ind w:firstLine="0"/>
      </w:pPr>
      <w:r>
        <w:fldChar w:fldCharType="end"/>
      </w:r>
    </w:p>
    <w:p w:rsidR="00D17E24" w:rsidRDefault="00D334DB" w:rsidP="00242EFD">
      <w:pPr>
        <w:pStyle w:val="PhDAPAPreliminaryHeading"/>
      </w:pPr>
      <w:r w:rsidRPr="000C4D75">
        <w:rPr>
          <w:sz w:val="24"/>
        </w:rPr>
        <w:br w:type="page"/>
      </w:r>
      <w:bookmarkStart w:id="9" w:name="_Toc526613279"/>
      <w:r w:rsidR="00242EFD" w:rsidRPr="005F1DC0">
        <w:lastRenderedPageBreak/>
        <w:t>ABBREVIATIONS AND ACRONYMS</w:t>
      </w:r>
      <w:bookmarkEnd w:id="9"/>
    </w:p>
    <w:p w:rsidR="00D33787" w:rsidRPr="00D33787" w:rsidRDefault="00D33787" w:rsidP="00D33787">
      <w:pPr>
        <w:pStyle w:val="PhDNormal"/>
        <w:rPr>
          <w:i/>
        </w:rPr>
      </w:pPr>
      <w:r w:rsidRPr="00D33787">
        <w:rPr>
          <w:i/>
        </w:rPr>
        <w:t xml:space="preserve">Abbreviations should be </w:t>
      </w:r>
      <w:r w:rsidR="00822548">
        <w:rPr>
          <w:i/>
        </w:rPr>
        <w:t xml:space="preserve">listed </w:t>
      </w:r>
      <w:r w:rsidRPr="00D33787">
        <w:rPr>
          <w:i/>
        </w:rPr>
        <w:t>in alphabetical order</w:t>
      </w:r>
    </w:p>
    <w:p w:rsidR="00B0142B" w:rsidRPr="00B0142B" w:rsidRDefault="00B0142B" w:rsidP="00B0142B">
      <w:pPr>
        <w:pStyle w:val="PhDNormal"/>
      </w:pPr>
    </w:p>
    <w:p w:rsidR="00E8273E" w:rsidRDefault="00E8273E" w:rsidP="00853E35">
      <w:pPr>
        <w:pStyle w:val="PhDNormal2"/>
        <w:spacing w:line="360" w:lineRule="auto"/>
        <w:rPr>
          <w:szCs w:val="24"/>
          <w:lang w:val="en-US"/>
        </w:rPr>
      </w:pPr>
      <w:r w:rsidRPr="00E8273E">
        <w:rPr>
          <w:szCs w:val="24"/>
          <w:lang w:val="en-US"/>
        </w:rPr>
        <w:t>ACF</w:t>
      </w:r>
      <w:r>
        <w:rPr>
          <w:szCs w:val="24"/>
          <w:lang w:val="en-US"/>
        </w:rPr>
        <w:tab/>
        <w:t>:</w:t>
      </w:r>
      <w:r>
        <w:rPr>
          <w:szCs w:val="24"/>
          <w:lang w:val="en-US"/>
        </w:rPr>
        <w:tab/>
      </w:r>
      <w:r w:rsidRPr="00E8273E">
        <w:rPr>
          <w:szCs w:val="24"/>
          <w:lang w:val="en-US"/>
        </w:rPr>
        <w:t xml:space="preserve"> Auto</w:t>
      </w:r>
      <w:r w:rsidR="00B0142B">
        <w:rPr>
          <w:szCs w:val="24"/>
          <w:lang w:val="en-US"/>
        </w:rPr>
        <w:t xml:space="preserve"> </w:t>
      </w:r>
      <w:r w:rsidRPr="00E8273E">
        <w:rPr>
          <w:szCs w:val="24"/>
          <w:lang w:val="en-US"/>
        </w:rPr>
        <w:t xml:space="preserve">correlation Function </w:t>
      </w:r>
    </w:p>
    <w:p w:rsidR="00E8273E" w:rsidRPr="00180A82" w:rsidRDefault="00D33787" w:rsidP="00D017DE">
      <w:pPr>
        <w:pStyle w:val="PhDNormal2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CNN</w:t>
      </w:r>
      <w:r w:rsidR="00E8273E" w:rsidRPr="00E8273E">
        <w:rPr>
          <w:szCs w:val="24"/>
          <w:lang w:val="en-US"/>
        </w:rPr>
        <w:t xml:space="preserve"> </w:t>
      </w:r>
      <w:r w:rsidR="00E8273E">
        <w:rPr>
          <w:szCs w:val="24"/>
          <w:lang w:val="en-US"/>
        </w:rPr>
        <w:tab/>
        <w:t>:</w:t>
      </w:r>
      <w:r w:rsidR="00E8273E">
        <w:rPr>
          <w:szCs w:val="24"/>
          <w:lang w:val="en-US"/>
        </w:rPr>
        <w:tab/>
      </w:r>
      <w:r>
        <w:rPr>
          <w:szCs w:val="24"/>
          <w:lang w:val="en-US"/>
        </w:rPr>
        <w:t>Convolutional Neural Network</w:t>
      </w:r>
    </w:p>
    <w:p w:rsidR="00E2456C" w:rsidRDefault="00E2456C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F32E82" w:rsidRPr="00E8273E" w:rsidRDefault="00F32E82" w:rsidP="00F32E82">
      <w:pPr>
        <w:pStyle w:val="PhDNormal"/>
        <w:spacing w:after="0" w:line="360" w:lineRule="auto"/>
        <w:ind w:firstLine="0"/>
      </w:pPr>
    </w:p>
    <w:p w:rsidR="00637F6B" w:rsidRPr="0096036B" w:rsidRDefault="00B81AF9" w:rsidP="000A0F09">
      <w:pPr>
        <w:pStyle w:val="Heading1"/>
        <w:spacing w:line="360" w:lineRule="auto"/>
        <w:ind w:left="0"/>
        <w:rPr>
          <w:sz w:val="36"/>
          <w:szCs w:val="36"/>
        </w:rPr>
      </w:pPr>
      <w:bookmarkStart w:id="10" w:name="_Toc426274309"/>
      <w:bookmarkStart w:id="11" w:name="_Toc526613282"/>
      <w:r w:rsidRPr="0096036B">
        <w:rPr>
          <w:sz w:val="36"/>
          <w:szCs w:val="36"/>
        </w:rPr>
        <w:t>NTRODUCTION</w:t>
      </w:r>
      <w:bookmarkEnd w:id="10"/>
      <w:bookmarkEnd w:id="11"/>
    </w:p>
    <w:p w:rsidR="006C3185" w:rsidRPr="00684ECD" w:rsidRDefault="00B81AF9" w:rsidP="00B81AF9">
      <w:pPr>
        <w:pStyle w:val="Heading2"/>
        <w:rPr>
          <w:lang w:val="en-GB"/>
        </w:rPr>
      </w:pPr>
      <w:bookmarkStart w:id="12" w:name="_Toc526613283"/>
      <w:r>
        <w:rPr>
          <w:lang w:val="en-US"/>
        </w:rPr>
        <w:t xml:space="preserve">1.1 </w:t>
      </w:r>
      <w:bookmarkEnd w:id="12"/>
      <w:r w:rsidR="00684ECD">
        <w:rPr>
          <w:lang w:val="en-GB"/>
        </w:rPr>
        <w:t>Motivation and Overview</w:t>
      </w:r>
    </w:p>
    <w:p w:rsidR="005D4186" w:rsidRPr="005D4186" w:rsidRDefault="005D4186" w:rsidP="009929C8">
      <w:pPr>
        <w:pStyle w:val="Heading2"/>
      </w:pPr>
      <w:bookmarkStart w:id="13" w:name="_Toc526613284"/>
      <w:r>
        <w:t>1.</w:t>
      </w:r>
      <w:r w:rsidR="009929C8">
        <w:t>2</w:t>
      </w:r>
      <w:r w:rsidR="00684ECD">
        <w:rPr>
          <w:lang w:val="en-GB"/>
        </w:rPr>
        <w:t xml:space="preserve"> Aims and</w:t>
      </w:r>
      <w:r w:rsidR="009929C8">
        <w:t xml:space="preserve"> Objective</w:t>
      </w:r>
      <w:bookmarkEnd w:id="13"/>
      <w:r w:rsidR="00684ECD">
        <w:t>s</w:t>
      </w:r>
    </w:p>
    <w:p w:rsidR="00A553B2" w:rsidRDefault="00584169" w:rsidP="001D59E2">
      <w:pPr>
        <w:pStyle w:val="Heading2"/>
      </w:pPr>
      <w:bookmarkStart w:id="14" w:name="_Toc459083731"/>
      <w:bookmarkStart w:id="15" w:name="_Toc526613285"/>
      <w:r>
        <w:rPr>
          <w:lang w:val="en-GB"/>
        </w:rPr>
        <w:t>1</w:t>
      </w:r>
      <w:bookmarkEnd w:id="14"/>
      <w:r w:rsidR="009929C8">
        <w:rPr>
          <w:lang w:val="en-GB"/>
        </w:rPr>
        <w:t xml:space="preserve">.3 </w:t>
      </w:r>
      <w:bookmarkEnd w:id="15"/>
      <w:r w:rsidR="001D59E2" w:rsidRPr="00257B76">
        <w:rPr>
          <w:szCs w:val="24"/>
        </w:rPr>
        <w:t>Research Scope</w:t>
      </w: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7B2442" w:rsidRPr="0096036B" w:rsidRDefault="001D59E2" w:rsidP="007B2442">
      <w:pPr>
        <w:pStyle w:val="Heading1"/>
        <w:spacing w:line="360" w:lineRule="auto"/>
        <w:ind w:left="0"/>
        <w:rPr>
          <w:sz w:val="36"/>
          <w:szCs w:val="36"/>
        </w:rPr>
      </w:pPr>
      <w:r>
        <w:rPr>
          <w:sz w:val="36"/>
          <w:szCs w:val="36"/>
          <w:lang w:val="en-GB"/>
        </w:rPr>
        <w:t>Literature Review</w:t>
      </w:r>
    </w:p>
    <w:p w:rsidR="007B2442" w:rsidRPr="00684ECD" w:rsidRDefault="0024186E" w:rsidP="007B2442">
      <w:pPr>
        <w:pStyle w:val="Heading2"/>
        <w:rPr>
          <w:lang w:val="en-GB"/>
        </w:rPr>
      </w:pPr>
      <w:r>
        <w:rPr>
          <w:lang w:val="en-US"/>
        </w:rPr>
        <w:t>2</w:t>
      </w:r>
      <w:r w:rsidR="007B2442">
        <w:rPr>
          <w:lang w:val="en-US"/>
        </w:rPr>
        <w:t xml:space="preserve">.1 </w:t>
      </w:r>
      <w:r>
        <w:rPr>
          <w:lang w:val="en-GB"/>
        </w:rPr>
        <w:t>Introduction</w:t>
      </w:r>
    </w:p>
    <w:p w:rsidR="001D59E2" w:rsidRDefault="0024186E" w:rsidP="001D59E2">
      <w:pPr>
        <w:pStyle w:val="Heading2"/>
        <w:rPr>
          <w:lang w:val="en-GB"/>
        </w:rPr>
      </w:pPr>
      <w:r>
        <w:t>2</w:t>
      </w:r>
      <w:r w:rsidR="007B2442">
        <w:t>.2</w:t>
      </w:r>
      <w:r w:rsidR="007B2442">
        <w:rPr>
          <w:lang w:val="en-GB"/>
        </w:rPr>
        <w:t xml:space="preserve"> </w:t>
      </w:r>
      <w:r w:rsidR="001D59E2">
        <w:rPr>
          <w:lang w:val="en-GB"/>
        </w:rPr>
        <w:t>Forecasting Models</w:t>
      </w:r>
    </w:p>
    <w:p w:rsidR="001D59E2" w:rsidRDefault="001D59E2" w:rsidP="001D59E2">
      <w:pPr>
        <w:rPr>
          <w:b/>
          <w:bCs/>
          <w:iCs/>
          <w:szCs w:val="28"/>
          <w:lang w:val="en-GB"/>
        </w:rPr>
      </w:pPr>
      <w:r w:rsidRPr="001D59E2">
        <w:rPr>
          <w:b/>
          <w:bCs/>
          <w:iCs/>
          <w:szCs w:val="28"/>
          <w:lang w:val="en-GB"/>
        </w:rPr>
        <w:t>2.3 Performance Analysis</w:t>
      </w:r>
    </w:p>
    <w:p w:rsidR="001D59E2" w:rsidRPr="001D59E2" w:rsidRDefault="001D59E2" w:rsidP="001D59E2">
      <w:pPr>
        <w:rPr>
          <w:b/>
          <w:bCs/>
          <w:iCs/>
          <w:szCs w:val="28"/>
          <w:lang w:val="en-GB"/>
        </w:rPr>
      </w:pPr>
    </w:p>
    <w:p w:rsidR="001D59E2" w:rsidRPr="001D59E2" w:rsidRDefault="0084019A" w:rsidP="001D59E2">
      <w:pPr>
        <w:rPr>
          <w:b/>
          <w:bCs/>
          <w:iCs/>
          <w:szCs w:val="28"/>
          <w:lang w:val="en-GB"/>
        </w:rPr>
      </w:pPr>
      <w:r>
        <w:rPr>
          <w:b/>
          <w:bCs/>
          <w:iCs/>
          <w:szCs w:val="28"/>
          <w:lang w:val="en-GB"/>
        </w:rPr>
        <w:t>2.4 Available Dataset</w:t>
      </w:r>
    </w:p>
    <w:p w:rsidR="001D59E2" w:rsidRDefault="001D59E2" w:rsidP="001D59E2">
      <w:pPr>
        <w:rPr>
          <w:lang w:val="en-GB"/>
        </w:rPr>
      </w:pPr>
    </w:p>
    <w:p w:rsidR="001D59E2" w:rsidRPr="001D59E2" w:rsidRDefault="001D59E2" w:rsidP="001D59E2">
      <w:pPr>
        <w:rPr>
          <w:lang w:val="en-GB"/>
        </w:rPr>
      </w:pPr>
    </w:p>
    <w:p w:rsidR="001D59E2" w:rsidRPr="001D59E2" w:rsidRDefault="001D59E2" w:rsidP="001D59E2">
      <w:pPr>
        <w:rPr>
          <w:lang w:val="en-GB"/>
        </w:rPr>
      </w:pPr>
    </w:p>
    <w:p w:rsidR="007B2442" w:rsidRDefault="007B2442" w:rsidP="007B2442">
      <w:pPr>
        <w:rPr>
          <w:lang w:val="en-GB"/>
        </w:rPr>
      </w:pPr>
    </w:p>
    <w:p w:rsidR="007B2442" w:rsidRPr="0096036B" w:rsidRDefault="001D59E2" w:rsidP="007B2442">
      <w:pPr>
        <w:pStyle w:val="Heading1"/>
        <w:spacing w:line="360" w:lineRule="auto"/>
        <w:ind w:left="0"/>
        <w:rPr>
          <w:sz w:val="36"/>
          <w:szCs w:val="36"/>
        </w:rPr>
      </w:pPr>
      <w:r>
        <w:rPr>
          <w:sz w:val="36"/>
          <w:szCs w:val="36"/>
          <w:lang w:val="en-GB"/>
        </w:rPr>
        <w:t>Methodology and Research Plan</w:t>
      </w:r>
    </w:p>
    <w:p w:rsidR="005029C8" w:rsidRPr="00684ECD" w:rsidRDefault="005029C8" w:rsidP="005029C8">
      <w:pPr>
        <w:pStyle w:val="Heading2"/>
        <w:rPr>
          <w:lang w:val="en-GB"/>
        </w:rPr>
      </w:pPr>
      <w:r>
        <w:rPr>
          <w:lang w:val="en-US"/>
        </w:rPr>
        <w:t xml:space="preserve">3.1 </w:t>
      </w:r>
      <w:r w:rsidR="001D59E2">
        <w:rPr>
          <w:lang w:val="en-GB"/>
        </w:rPr>
        <w:t>Methodology</w:t>
      </w:r>
    </w:p>
    <w:p w:rsidR="007B2442" w:rsidRDefault="005029C8" w:rsidP="001D59E2">
      <w:pPr>
        <w:pStyle w:val="Heading2"/>
        <w:rPr>
          <w:lang w:val="en-GB"/>
        </w:rPr>
      </w:pPr>
      <w:r>
        <w:t>3.2</w:t>
      </w:r>
      <w:r>
        <w:rPr>
          <w:lang w:val="en-GB"/>
        </w:rPr>
        <w:t xml:space="preserve"> </w:t>
      </w:r>
      <w:r w:rsidR="001D59E2">
        <w:rPr>
          <w:lang w:val="en-GB"/>
        </w:rPr>
        <w:t>Time line</w:t>
      </w:r>
    </w:p>
    <w:p w:rsidR="001D59E2" w:rsidRPr="001D59E2" w:rsidRDefault="001D59E2" w:rsidP="001D59E2">
      <w:pPr>
        <w:rPr>
          <w:lang w:val="en-GB"/>
        </w:rPr>
      </w:pPr>
    </w:p>
    <w:p w:rsidR="007B2442" w:rsidRPr="0096036B" w:rsidRDefault="001D59E2" w:rsidP="007B2442">
      <w:pPr>
        <w:pStyle w:val="Heading1"/>
        <w:spacing w:line="360" w:lineRule="auto"/>
        <w:ind w:left="0"/>
        <w:rPr>
          <w:sz w:val="36"/>
          <w:szCs w:val="36"/>
        </w:rPr>
      </w:pPr>
      <w:r>
        <w:rPr>
          <w:sz w:val="36"/>
          <w:szCs w:val="36"/>
          <w:lang w:val="en-GB"/>
        </w:rPr>
        <w:lastRenderedPageBreak/>
        <w:t>PROGRESS TO DATE</w:t>
      </w:r>
    </w:p>
    <w:p w:rsidR="007B2442" w:rsidRPr="00684ECD" w:rsidRDefault="007B2442" w:rsidP="007B2442">
      <w:pPr>
        <w:pStyle w:val="Heading2"/>
        <w:rPr>
          <w:lang w:val="en-GB"/>
        </w:rPr>
      </w:pPr>
      <w:r>
        <w:rPr>
          <w:lang w:val="en-US"/>
        </w:rPr>
        <w:t xml:space="preserve">4.1 </w:t>
      </w:r>
      <w:r w:rsidR="001D59E2">
        <w:rPr>
          <w:lang w:val="en-GB"/>
        </w:rPr>
        <w:t>Literature Review</w:t>
      </w:r>
    </w:p>
    <w:p w:rsidR="007B2442" w:rsidRPr="00684ECD" w:rsidRDefault="006C6BE3" w:rsidP="007B2442">
      <w:pPr>
        <w:pStyle w:val="Heading2"/>
        <w:rPr>
          <w:lang w:val="en-GB"/>
        </w:rPr>
      </w:pPr>
      <w:r>
        <w:t>4</w:t>
      </w:r>
      <w:r w:rsidR="007B2442">
        <w:t>.2</w:t>
      </w:r>
      <w:r w:rsidR="007B2442">
        <w:rPr>
          <w:lang w:val="en-GB"/>
        </w:rPr>
        <w:t xml:space="preserve"> </w:t>
      </w:r>
      <w:r w:rsidR="0040008E">
        <w:rPr>
          <w:lang w:val="en-GB"/>
        </w:rPr>
        <w:t>Dataset</w:t>
      </w:r>
      <w:r w:rsidR="001D59E2">
        <w:rPr>
          <w:lang w:val="en-GB"/>
        </w:rPr>
        <w:t xml:space="preserve"> Collection</w:t>
      </w:r>
    </w:p>
    <w:p w:rsidR="007B2442" w:rsidRPr="007B2442" w:rsidRDefault="007B2442" w:rsidP="007B2442">
      <w:pPr>
        <w:rPr>
          <w:lang w:val="en-GB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AB32B6" w:rsidRDefault="00AB32B6" w:rsidP="00A553B2">
      <w:pPr>
        <w:rPr>
          <w:lang w:val="x-none"/>
        </w:rPr>
      </w:pPr>
    </w:p>
    <w:p w:rsidR="00394EDA" w:rsidRPr="00920A75" w:rsidRDefault="00394EDA" w:rsidP="000A6B3C">
      <w:pPr>
        <w:spacing w:line="360" w:lineRule="auto"/>
        <w:jc w:val="both"/>
        <w:rPr>
          <w:lang w:val="en-US"/>
        </w:rPr>
      </w:pPr>
    </w:p>
    <w:p w:rsidR="006C6BE3" w:rsidRDefault="000A6B3C" w:rsidP="00492400">
      <w:pPr>
        <w:pStyle w:val="PhDAPAPreliminaryHeading"/>
        <w:rPr>
          <w:lang w:val="en-US"/>
        </w:rPr>
      </w:pPr>
      <w:bookmarkStart w:id="16" w:name="_Toc526613309"/>
      <w:r>
        <w:rPr>
          <w:lang w:val="en-US"/>
        </w:rPr>
        <w:t>REFERENCE</w:t>
      </w:r>
      <w:bookmarkEnd w:id="16"/>
      <w:r w:rsidR="00503545">
        <w:rPr>
          <w:lang w:val="en-US"/>
        </w:rPr>
        <w:t>S</w:t>
      </w:r>
    </w:p>
    <w:p w:rsidR="006C6BE3" w:rsidRPr="006C6BE3" w:rsidRDefault="006C6BE3" w:rsidP="006C6BE3">
      <w:pPr>
        <w:pStyle w:val="PhDNormal"/>
        <w:rPr>
          <w:lang w:val="en-US"/>
        </w:rPr>
      </w:pPr>
      <w:r>
        <w:rPr>
          <w:noProof/>
        </w:rPr>
        <w:t>Reference should be in IEEE style</w:t>
      </w:r>
    </w:p>
    <w:p w:rsidR="002E7191" w:rsidRDefault="00B0142B" w:rsidP="006B6B0A">
      <w:pPr>
        <w:spacing w:after="160" w:line="360" w:lineRule="auto"/>
        <w:rPr>
          <w:rFonts w:eastAsia="Calibri"/>
          <w:szCs w:val="24"/>
          <w:lang w:val="en-US"/>
        </w:rPr>
      </w:pPr>
      <w:r>
        <w:rPr>
          <w:rFonts w:eastAsia="Calibri"/>
          <w:szCs w:val="24"/>
          <w:lang w:val="en-US"/>
        </w:rPr>
        <w:t>For more details about IEEE reference please refer below link:</w:t>
      </w:r>
    </w:p>
    <w:p w:rsidR="00E64E33" w:rsidRPr="00503545" w:rsidRDefault="00503545" w:rsidP="006B6B0A">
      <w:pPr>
        <w:spacing w:after="160" w:line="360" w:lineRule="auto"/>
        <w:rPr>
          <w:rStyle w:val="Hyperlink"/>
          <w:rFonts w:eastAsia="Calibri"/>
          <w:szCs w:val="24"/>
          <w:lang w:val="en-US"/>
        </w:rPr>
      </w:pPr>
      <w:r>
        <w:fldChar w:fldCharType="begin"/>
      </w:r>
      <w:r>
        <w:instrText xml:space="preserve"> HYPERLINK "https://ieeeauthorcenter.ieee.org/wp-content/uploads/IEEE-Reference-Guide.pdf" </w:instrText>
      </w:r>
      <w:r>
        <w:fldChar w:fldCharType="separate"/>
      </w:r>
      <w:r w:rsidR="00B0142B" w:rsidRPr="00503545">
        <w:rPr>
          <w:rStyle w:val="Hyperlink"/>
        </w:rPr>
        <w:t>https://ieeeauthorcenter.ieee.org/wp-content/uploads/IEEE-Reference-Guide.pdf</w:t>
      </w:r>
    </w:p>
    <w:p w:rsidR="00E64E33" w:rsidRDefault="00503545" w:rsidP="006B6B0A">
      <w:pPr>
        <w:spacing w:after="160" w:line="360" w:lineRule="auto"/>
        <w:rPr>
          <w:rFonts w:eastAsia="Calibri"/>
          <w:szCs w:val="24"/>
          <w:lang w:val="en-US"/>
        </w:rPr>
      </w:pPr>
      <w:r>
        <w:fldChar w:fldCharType="end"/>
      </w:r>
    </w:p>
    <w:p w:rsidR="00E64E33" w:rsidRDefault="00E64E33" w:rsidP="006B6B0A">
      <w:pPr>
        <w:spacing w:after="160" w:line="360" w:lineRule="auto"/>
        <w:rPr>
          <w:rFonts w:eastAsia="Calibri"/>
          <w:szCs w:val="24"/>
          <w:lang w:val="en-US"/>
        </w:rPr>
      </w:pPr>
    </w:p>
    <w:p w:rsidR="00F0441D" w:rsidRDefault="00F0441D" w:rsidP="006B6B0A">
      <w:pPr>
        <w:spacing w:after="160" w:line="360" w:lineRule="auto"/>
        <w:rPr>
          <w:rFonts w:eastAsia="Calibri"/>
          <w:szCs w:val="24"/>
          <w:lang w:val="en-US"/>
        </w:rPr>
      </w:pPr>
    </w:p>
    <w:p w:rsidR="00F0441D" w:rsidRDefault="00F0441D" w:rsidP="006B6B0A">
      <w:pPr>
        <w:spacing w:after="160" w:line="360" w:lineRule="auto"/>
        <w:rPr>
          <w:rFonts w:eastAsia="Calibri"/>
          <w:szCs w:val="24"/>
          <w:lang w:val="en-US"/>
        </w:rPr>
      </w:pPr>
    </w:p>
    <w:p w:rsidR="00B0142B" w:rsidRDefault="00B0142B" w:rsidP="006B6B0A">
      <w:pPr>
        <w:spacing w:after="160" w:line="360" w:lineRule="auto"/>
        <w:rPr>
          <w:rFonts w:eastAsia="Calibri"/>
          <w:szCs w:val="24"/>
          <w:lang w:val="en-US"/>
        </w:rPr>
      </w:pPr>
    </w:p>
    <w:p w:rsidR="00E64E33" w:rsidRPr="00142980" w:rsidRDefault="00E64E33" w:rsidP="006B6B0A">
      <w:pPr>
        <w:spacing w:after="160" w:line="360" w:lineRule="auto"/>
        <w:rPr>
          <w:rFonts w:eastAsia="Calibri"/>
          <w:szCs w:val="24"/>
          <w:lang w:val="en-US"/>
        </w:rPr>
      </w:pPr>
    </w:p>
    <w:p w:rsidR="0019127D" w:rsidRDefault="00B1437B" w:rsidP="00771FF2">
      <w:pPr>
        <w:pStyle w:val="PhDAPAPreliminaryHeading"/>
      </w:pPr>
      <w:bookmarkStart w:id="17" w:name="_Toc526613310"/>
      <w:r w:rsidRPr="005F1DC0">
        <w:t>APPENDI</w:t>
      </w:r>
      <w:bookmarkEnd w:id="17"/>
      <w:r w:rsidR="00B0142B">
        <w:t>X</w:t>
      </w:r>
      <w:r w:rsidR="00A02F15">
        <w:t xml:space="preserve"> (Optional)</w:t>
      </w:r>
    </w:p>
    <w:p w:rsidR="00B0142B" w:rsidRDefault="00B0142B" w:rsidP="00B0142B">
      <w:bookmarkStart w:id="18" w:name="_Toc473816960"/>
      <w:r w:rsidRPr="00884CEF">
        <w:lastRenderedPageBreak/>
        <w:t xml:space="preserve">Table </w:t>
      </w:r>
      <w:r w:rsidR="003F60D3">
        <w:t>No 1.</w:t>
      </w:r>
      <w:r>
        <w:t xml:space="preserve"> </w:t>
      </w:r>
      <w:r w:rsidRPr="00675BCD">
        <w:t>Table Title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F60D3" w:rsidTr="003F60D3">
        <w:tc>
          <w:tcPr>
            <w:tcW w:w="2876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</w:tr>
      <w:tr w:rsidR="003F60D3" w:rsidTr="003F60D3">
        <w:tc>
          <w:tcPr>
            <w:tcW w:w="2876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</w:tr>
      <w:tr w:rsidR="003F60D3" w:rsidTr="003F60D3">
        <w:tc>
          <w:tcPr>
            <w:tcW w:w="2876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</w:tr>
      <w:tr w:rsidR="003F60D3" w:rsidTr="003F60D3">
        <w:tc>
          <w:tcPr>
            <w:tcW w:w="2876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</w:tr>
      <w:tr w:rsidR="003F60D3" w:rsidTr="003F60D3">
        <w:tc>
          <w:tcPr>
            <w:tcW w:w="2876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  <w:tc>
          <w:tcPr>
            <w:tcW w:w="2877" w:type="dxa"/>
          </w:tcPr>
          <w:p w:rsidR="003F60D3" w:rsidRDefault="003F60D3" w:rsidP="00B0142B"/>
        </w:tc>
      </w:tr>
    </w:tbl>
    <w:p w:rsidR="003F60D3" w:rsidRDefault="003F60D3" w:rsidP="00B0142B"/>
    <w:p w:rsidR="00B0142B" w:rsidRDefault="00B0142B" w:rsidP="00B0142B">
      <w:pPr>
        <w:pStyle w:val="BodyText"/>
      </w:pPr>
    </w:p>
    <w:p w:rsidR="003F60D3" w:rsidRPr="006668BD" w:rsidRDefault="003F60D3" w:rsidP="00B0142B">
      <w:pPr>
        <w:pStyle w:val="BodyText"/>
        <w:sectPr w:rsidR="003F60D3" w:rsidRPr="006668BD" w:rsidSect="001B5551">
          <w:headerReference w:type="even" r:id="rId11"/>
          <w:headerReference w:type="default" r:id="rId12"/>
          <w:footerReference w:type="even" r:id="rId13"/>
          <w:footerReference w:type="default" r:id="rId14"/>
          <w:type w:val="oddPage"/>
          <w:pgSz w:w="12240" w:h="15840"/>
          <w:pgMar w:top="1440" w:right="1440" w:bottom="1440" w:left="2160" w:header="720" w:footer="720" w:gutter="0"/>
          <w:pgNumType w:fmt="lowerRoman" w:start="1"/>
          <w:cols w:space="720"/>
          <w:docGrid w:linePitch="360"/>
        </w:sectPr>
      </w:pPr>
    </w:p>
    <w:p w:rsidR="00B0142B" w:rsidRPr="00B0142B" w:rsidRDefault="00B0142B" w:rsidP="00B0142B">
      <w:pPr>
        <w:pStyle w:val="PhDNormal"/>
      </w:pPr>
    </w:p>
    <w:p w:rsidR="005278BF" w:rsidRPr="005278BF" w:rsidRDefault="005278BF" w:rsidP="00B8650B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b/>
          <w:noProof/>
          <w:u w:val="single"/>
          <w:lang w:val="en-US"/>
        </w:rPr>
      </w:pPr>
    </w:p>
    <w:sectPr w:rsidR="005278BF" w:rsidRPr="005278BF" w:rsidSect="000A6B3C">
      <w:footerReference w:type="even" r:id="rId15"/>
      <w:footerReference w:type="default" r:id="rId16"/>
      <w:footerReference w:type="first" r:id="rId17"/>
      <w:type w:val="oddPage"/>
      <w:pgSz w:w="11907" w:h="16840" w:code="9"/>
      <w:pgMar w:top="1418" w:right="1467" w:bottom="1418" w:left="2268" w:header="720" w:footer="720" w:gutter="0"/>
      <w:pgNumType w:start="2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212" w:rsidRDefault="00AE0212">
      <w:r>
        <w:separator/>
      </w:r>
    </w:p>
    <w:p w:rsidR="00AE0212" w:rsidRDefault="00AE0212"/>
  </w:endnote>
  <w:endnote w:type="continuationSeparator" w:id="0">
    <w:p w:rsidR="00AE0212" w:rsidRDefault="00AE0212">
      <w:r>
        <w:continuationSeparator/>
      </w:r>
    </w:p>
    <w:p w:rsidR="00AE0212" w:rsidRDefault="00AE0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F09" w:rsidRPr="00CE6169" w:rsidRDefault="000A0F09">
    <w:pPr>
      <w:pStyle w:val="Footer"/>
      <w:jc w:val="center"/>
      <w:rPr>
        <w:caps/>
        <w:noProof/>
        <w:color w:val="5B9BD5"/>
      </w:rPr>
    </w:pPr>
    <w:r w:rsidRPr="00CE6169">
      <w:rPr>
        <w:caps/>
        <w:color w:val="5B9BD5"/>
      </w:rPr>
      <w:fldChar w:fldCharType="begin"/>
    </w:r>
    <w:r w:rsidRPr="00CE6169">
      <w:rPr>
        <w:caps/>
        <w:color w:val="5B9BD5"/>
      </w:rPr>
      <w:instrText xml:space="preserve"> PAGE   \* MERGEFORMAT </w:instrText>
    </w:r>
    <w:r w:rsidRPr="00CE6169">
      <w:rPr>
        <w:caps/>
        <w:color w:val="5B9BD5"/>
      </w:rPr>
      <w:fldChar w:fldCharType="separate"/>
    </w:r>
    <w:r>
      <w:rPr>
        <w:caps/>
        <w:noProof/>
        <w:color w:val="5B9BD5"/>
      </w:rPr>
      <w:t>iv</w:t>
    </w:r>
    <w:r w:rsidRPr="00CE6169">
      <w:rPr>
        <w:caps/>
        <w:noProof/>
        <w:color w:val="5B9BD5"/>
      </w:rPr>
      <w:fldChar w:fldCharType="end"/>
    </w:r>
  </w:p>
  <w:p w:rsidR="000A0F09" w:rsidRDefault="000A0F09" w:rsidP="0015472F">
    <w:pPr>
      <w:pStyle w:val="PhD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379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456C" w:rsidRDefault="00E24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DCC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0A0F09" w:rsidRPr="00DC621B" w:rsidRDefault="000A0F09" w:rsidP="00DC621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F09" w:rsidRDefault="000A0F09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fldChar w:fldCharType="end"/>
    </w:r>
    <w:r>
      <w:tab/>
    </w:r>
    <w:r>
      <w:fldChar w:fldCharType="begin"/>
    </w:r>
    <w:r>
      <w:instrText xml:space="preserve"> STYLEREF  "PhD Appendices &amp; Bibliography (APA)"  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F09" w:rsidRPr="00AF2948" w:rsidRDefault="000A0F09" w:rsidP="00AF2948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F09" w:rsidRPr="0015472F" w:rsidRDefault="000A0F09" w:rsidP="0015472F">
    <w:pPr>
      <w:pStyle w:val="PhDFooter"/>
    </w:pP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212" w:rsidRDefault="00AE0212">
      <w:r>
        <w:separator/>
      </w:r>
    </w:p>
    <w:p w:rsidR="00AE0212" w:rsidRDefault="00AE0212"/>
  </w:footnote>
  <w:footnote w:type="continuationSeparator" w:id="0">
    <w:p w:rsidR="00AE0212" w:rsidRDefault="00AE0212">
      <w:r>
        <w:continuationSeparator/>
      </w:r>
    </w:p>
    <w:p w:rsidR="00AE0212" w:rsidRDefault="00AE02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F09" w:rsidRPr="001606C4" w:rsidRDefault="000A0F09" w:rsidP="001606C4">
    <w:pPr>
      <w:pStyle w:val="PhD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F09" w:rsidRPr="00DC621B" w:rsidRDefault="000A0F09" w:rsidP="00DC62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8ED"/>
    <w:multiLevelType w:val="hybridMultilevel"/>
    <w:tmpl w:val="969A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F59A4"/>
    <w:multiLevelType w:val="multilevel"/>
    <w:tmpl w:val="49B06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4" w:hanging="1800"/>
      </w:pPr>
      <w:rPr>
        <w:rFonts w:hint="default"/>
      </w:rPr>
    </w:lvl>
  </w:abstractNum>
  <w:abstractNum w:abstractNumId="2">
    <w:nsid w:val="02D73118"/>
    <w:multiLevelType w:val="hybridMultilevel"/>
    <w:tmpl w:val="7EB212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71D0F"/>
    <w:multiLevelType w:val="hybridMultilevel"/>
    <w:tmpl w:val="7F6011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48E7B5D"/>
    <w:multiLevelType w:val="hybridMultilevel"/>
    <w:tmpl w:val="CC5C8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AC37BA"/>
    <w:multiLevelType w:val="hybridMultilevel"/>
    <w:tmpl w:val="DC82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8D54DF"/>
    <w:multiLevelType w:val="hybridMultilevel"/>
    <w:tmpl w:val="85BE2F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9B1059C"/>
    <w:multiLevelType w:val="hybridMultilevel"/>
    <w:tmpl w:val="5AE80D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D0A7943"/>
    <w:multiLevelType w:val="hybridMultilevel"/>
    <w:tmpl w:val="BD30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493479"/>
    <w:multiLevelType w:val="hybridMultilevel"/>
    <w:tmpl w:val="D2464474"/>
    <w:lvl w:ilvl="0" w:tplc="AA1EE39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767406"/>
    <w:multiLevelType w:val="multilevel"/>
    <w:tmpl w:val="DDE059E8"/>
    <w:lvl w:ilvl="0">
      <w:start w:val="1"/>
      <w:numFmt w:val="decimal"/>
      <w:pStyle w:val="Heading1"/>
      <w:suff w:val="space"/>
      <w:lvlText w:val="Chapter %1: "/>
      <w:lvlJc w:val="left"/>
      <w:pPr>
        <w:ind w:left="7650" w:firstLine="0"/>
      </w:pPr>
      <w:rPr>
        <w:rFonts w:ascii="Times New Roman" w:hAnsi="Times New Roman" w:hint="default"/>
        <w:b/>
        <w:i w:val="0"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16EE5983"/>
    <w:multiLevelType w:val="hybridMultilevel"/>
    <w:tmpl w:val="C6B81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7AA141F"/>
    <w:multiLevelType w:val="hybridMultilevel"/>
    <w:tmpl w:val="47C4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9C27A3"/>
    <w:multiLevelType w:val="hybridMultilevel"/>
    <w:tmpl w:val="BA82B9B8"/>
    <w:lvl w:ilvl="0" w:tplc="0409000D">
      <w:start w:val="1"/>
      <w:numFmt w:val="bullet"/>
      <w:lvlText w:val=""/>
      <w:lvlJc w:val="left"/>
      <w:pPr>
        <w:ind w:left="2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4">
    <w:nsid w:val="2A8C7D93"/>
    <w:multiLevelType w:val="hybridMultilevel"/>
    <w:tmpl w:val="7BA4D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D61D9D"/>
    <w:multiLevelType w:val="hybridMultilevel"/>
    <w:tmpl w:val="B072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71C2E"/>
    <w:multiLevelType w:val="hybridMultilevel"/>
    <w:tmpl w:val="83DAA6F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8">
    <w:nsid w:val="3AA10136"/>
    <w:multiLevelType w:val="hybridMultilevel"/>
    <w:tmpl w:val="8FFE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312BCD"/>
    <w:multiLevelType w:val="hybridMultilevel"/>
    <w:tmpl w:val="CFA689B4"/>
    <w:lvl w:ilvl="0" w:tplc="934412A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81BCB"/>
    <w:multiLevelType w:val="hybridMultilevel"/>
    <w:tmpl w:val="D612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26228"/>
    <w:multiLevelType w:val="hybridMultilevel"/>
    <w:tmpl w:val="ADD67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1D46F1"/>
    <w:multiLevelType w:val="hybridMultilevel"/>
    <w:tmpl w:val="CD26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B4CCA"/>
    <w:multiLevelType w:val="hybridMultilevel"/>
    <w:tmpl w:val="9ED01730"/>
    <w:lvl w:ilvl="0" w:tplc="0409000D">
      <w:start w:val="1"/>
      <w:numFmt w:val="bullet"/>
      <w:lvlText w:val=""/>
      <w:lvlJc w:val="left"/>
      <w:pPr>
        <w:ind w:left="2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5">
    <w:nsid w:val="55CC3D73"/>
    <w:multiLevelType w:val="hybridMultilevel"/>
    <w:tmpl w:val="319ECA8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6">
    <w:nsid w:val="55E61774"/>
    <w:multiLevelType w:val="hybridMultilevel"/>
    <w:tmpl w:val="42E4B44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58A20E28"/>
    <w:multiLevelType w:val="hybridMultilevel"/>
    <w:tmpl w:val="B530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9">
    <w:nsid w:val="5EF768DA"/>
    <w:multiLevelType w:val="multilevel"/>
    <w:tmpl w:val="918892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0">
    <w:nsid w:val="657E558B"/>
    <w:multiLevelType w:val="hybridMultilevel"/>
    <w:tmpl w:val="6A885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481CFA"/>
    <w:multiLevelType w:val="hybridMultilevel"/>
    <w:tmpl w:val="9454F0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2392B"/>
    <w:multiLevelType w:val="hybridMultilevel"/>
    <w:tmpl w:val="6D582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F0054"/>
    <w:multiLevelType w:val="hybridMultilevel"/>
    <w:tmpl w:val="7BD4DE72"/>
    <w:lvl w:ilvl="0" w:tplc="7C16F8A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C10504"/>
    <w:multiLevelType w:val="hybridMultilevel"/>
    <w:tmpl w:val="9D58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C6705F"/>
    <w:multiLevelType w:val="hybridMultilevel"/>
    <w:tmpl w:val="8E4A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74019F"/>
    <w:multiLevelType w:val="hybridMultilevel"/>
    <w:tmpl w:val="D602A94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33"/>
  </w:num>
  <w:num w:numId="7">
    <w:abstractNumId w:val="4"/>
  </w:num>
  <w:num w:numId="8">
    <w:abstractNumId w:val="25"/>
  </w:num>
  <w:num w:numId="9">
    <w:abstractNumId w:val="16"/>
  </w:num>
  <w:num w:numId="10">
    <w:abstractNumId w:val="14"/>
  </w:num>
  <w:num w:numId="11">
    <w:abstractNumId w:val="30"/>
  </w:num>
  <w:num w:numId="12">
    <w:abstractNumId w:val="1"/>
  </w:num>
  <w:num w:numId="13">
    <w:abstractNumId w:val="32"/>
  </w:num>
  <w:num w:numId="14">
    <w:abstractNumId w:val="23"/>
  </w:num>
  <w:num w:numId="15">
    <w:abstractNumId w:val="0"/>
  </w:num>
  <w:num w:numId="16">
    <w:abstractNumId w:val="11"/>
  </w:num>
  <w:num w:numId="1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8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  <w:num w:numId="24">
    <w:abstractNumId w:val="8"/>
  </w:num>
  <w:num w:numId="25">
    <w:abstractNumId w:val="20"/>
  </w:num>
  <w:num w:numId="26">
    <w:abstractNumId w:val="34"/>
  </w:num>
  <w:num w:numId="27">
    <w:abstractNumId w:val="29"/>
  </w:num>
  <w:num w:numId="28">
    <w:abstractNumId w:val="13"/>
  </w:num>
  <w:num w:numId="29">
    <w:abstractNumId w:val="24"/>
  </w:num>
  <w:num w:numId="30">
    <w:abstractNumId w:val="31"/>
  </w:num>
  <w:num w:numId="31">
    <w:abstractNumId w:val="36"/>
  </w:num>
  <w:num w:numId="32">
    <w:abstractNumId w:val="26"/>
  </w:num>
  <w:num w:numId="33">
    <w:abstractNumId w:val="21"/>
  </w:num>
  <w:num w:numId="34">
    <w:abstractNumId w:val="19"/>
  </w:num>
  <w:num w:numId="35">
    <w:abstractNumId w:val="27"/>
  </w:num>
  <w:num w:numId="36">
    <w:abstractNumId w:val="5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8F"/>
    <w:rsid w:val="000037A5"/>
    <w:rsid w:val="00004977"/>
    <w:rsid w:val="000049E1"/>
    <w:rsid w:val="0000554B"/>
    <w:rsid w:val="0000592F"/>
    <w:rsid w:val="0000660A"/>
    <w:rsid w:val="000066B3"/>
    <w:rsid w:val="00006B13"/>
    <w:rsid w:val="00006CDA"/>
    <w:rsid w:val="00007888"/>
    <w:rsid w:val="00010D73"/>
    <w:rsid w:val="0001160F"/>
    <w:rsid w:val="0001187E"/>
    <w:rsid w:val="0001262D"/>
    <w:rsid w:val="00015049"/>
    <w:rsid w:val="0001528F"/>
    <w:rsid w:val="00023DCA"/>
    <w:rsid w:val="00024535"/>
    <w:rsid w:val="000248D2"/>
    <w:rsid w:val="00026788"/>
    <w:rsid w:val="00030289"/>
    <w:rsid w:val="00031167"/>
    <w:rsid w:val="0003129C"/>
    <w:rsid w:val="000329B8"/>
    <w:rsid w:val="00034310"/>
    <w:rsid w:val="00035010"/>
    <w:rsid w:val="00040CDD"/>
    <w:rsid w:val="00044960"/>
    <w:rsid w:val="00046B92"/>
    <w:rsid w:val="00051524"/>
    <w:rsid w:val="0005200B"/>
    <w:rsid w:val="00053A43"/>
    <w:rsid w:val="00055C1D"/>
    <w:rsid w:val="00057470"/>
    <w:rsid w:val="000578C7"/>
    <w:rsid w:val="0006003C"/>
    <w:rsid w:val="000619BA"/>
    <w:rsid w:val="00062548"/>
    <w:rsid w:val="000662E1"/>
    <w:rsid w:val="000672FB"/>
    <w:rsid w:val="000673FC"/>
    <w:rsid w:val="00067638"/>
    <w:rsid w:val="00067EA6"/>
    <w:rsid w:val="00075E6C"/>
    <w:rsid w:val="00075EEA"/>
    <w:rsid w:val="00081FAF"/>
    <w:rsid w:val="0008211E"/>
    <w:rsid w:val="00083E8C"/>
    <w:rsid w:val="0008477A"/>
    <w:rsid w:val="0008584D"/>
    <w:rsid w:val="00087956"/>
    <w:rsid w:val="00094F3B"/>
    <w:rsid w:val="000A0B3F"/>
    <w:rsid w:val="000A0F09"/>
    <w:rsid w:val="000A2045"/>
    <w:rsid w:val="000A31BD"/>
    <w:rsid w:val="000A4A94"/>
    <w:rsid w:val="000A4AFE"/>
    <w:rsid w:val="000A56C6"/>
    <w:rsid w:val="000A6B3C"/>
    <w:rsid w:val="000A6FCD"/>
    <w:rsid w:val="000A7714"/>
    <w:rsid w:val="000B03A2"/>
    <w:rsid w:val="000B419E"/>
    <w:rsid w:val="000C02F2"/>
    <w:rsid w:val="000C369C"/>
    <w:rsid w:val="000C36F9"/>
    <w:rsid w:val="000C4D75"/>
    <w:rsid w:val="000E118D"/>
    <w:rsid w:val="000E3212"/>
    <w:rsid w:val="000E34EB"/>
    <w:rsid w:val="000E5DA5"/>
    <w:rsid w:val="000F0E5D"/>
    <w:rsid w:val="000F32FF"/>
    <w:rsid w:val="000F3811"/>
    <w:rsid w:val="000F77E1"/>
    <w:rsid w:val="001025AC"/>
    <w:rsid w:val="00102F05"/>
    <w:rsid w:val="00103DA2"/>
    <w:rsid w:val="00111CDC"/>
    <w:rsid w:val="00113201"/>
    <w:rsid w:val="00113F6A"/>
    <w:rsid w:val="001203BE"/>
    <w:rsid w:val="001204D3"/>
    <w:rsid w:val="00121387"/>
    <w:rsid w:val="00127502"/>
    <w:rsid w:val="0013011F"/>
    <w:rsid w:val="001350AC"/>
    <w:rsid w:val="00137BF5"/>
    <w:rsid w:val="001401BF"/>
    <w:rsid w:val="00142980"/>
    <w:rsid w:val="00145065"/>
    <w:rsid w:val="00146210"/>
    <w:rsid w:val="00147E97"/>
    <w:rsid w:val="00150268"/>
    <w:rsid w:val="001513FA"/>
    <w:rsid w:val="0015472F"/>
    <w:rsid w:val="00154AA5"/>
    <w:rsid w:val="00156337"/>
    <w:rsid w:val="00156B80"/>
    <w:rsid w:val="001579BA"/>
    <w:rsid w:val="001606C4"/>
    <w:rsid w:val="0016519E"/>
    <w:rsid w:val="001666B9"/>
    <w:rsid w:val="0017189C"/>
    <w:rsid w:val="00172D57"/>
    <w:rsid w:val="0017336F"/>
    <w:rsid w:val="00175EC2"/>
    <w:rsid w:val="00176E04"/>
    <w:rsid w:val="00180A82"/>
    <w:rsid w:val="00183EED"/>
    <w:rsid w:val="001869DC"/>
    <w:rsid w:val="00186CD0"/>
    <w:rsid w:val="0019127D"/>
    <w:rsid w:val="00192686"/>
    <w:rsid w:val="00193070"/>
    <w:rsid w:val="00195ABD"/>
    <w:rsid w:val="001964BD"/>
    <w:rsid w:val="00196BA4"/>
    <w:rsid w:val="0019721B"/>
    <w:rsid w:val="001972CD"/>
    <w:rsid w:val="001A56FB"/>
    <w:rsid w:val="001A76BD"/>
    <w:rsid w:val="001B5160"/>
    <w:rsid w:val="001B5551"/>
    <w:rsid w:val="001B7423"/>
    <w:rsid w:val="001B77B1"/>
    <w:rsid w:val="001C3905"/>
    <w:rsid w:val="001C6B49"/>
    <w:rsid w:val="001C6CCA"/>
    <w:rsid w:val="001D00BF"/>
    <w:rsid w:val="001D0487"/>
    <w:rsid w:val="001D1804"/>
    <w:rsid w:val="001D5726"/>
    <w:rsid w:val="001D59E2"/>
    <w:rsid w:val="001E0E50"/>
    <w:rsid w:val="001E1D4B"/>
    <w:rsid w:val="001E215D"/>
    <w:rsid w:val="001E2C40"/>
    <w:rsid w:val="001E2E9C"/>
    <w:rsid w:val="001E3740"/>
    <w:rsid w:val="001E38E2"/>
    <w:rsid w:val="001E56EF"/>
    <w:rsid w:val="001E6E1C"/>
    <w:rsid w:val="001F012C"/>
    <w:rsid w:val="001F1FD5"/>
    <w:rsid w:val="001F2EE5"/>
    <w:rsid w:val="001F3BD4"/>
    <w:rsid w:val="001F40CB"/>
    <w:rsid w:val="001F6942"/>
    <w:rsid w:val="001F7066"/>
    <w:rsid w:val="001F7067"/>
    <w:rsid w:val="001F7A81"/>
    <w:rsid w:val="002014D6"/>
    <w:rsid w:val="00201601"/>
    <w:rsid w:val="00201A2D"/>
    <w:rsid w:val="00202615"/>
    <w:rsid w:val="00204532"/>
    <w:rsid w:val="00206EBE"/>
    <w:rsid w:val="00207CD3"/>
    <w:rsid w:val="002107F4"/>
    <w:rsid w:val="0021111A"/>
    <w:rsid w:val="00217629"/>
    <w:rsid w:val="002209D2"/>
    <w:rsid w:val="00220C5F"/>
    <w:rsid w:val="00222900"/>
    <w:rsid w:val="00222D6B"/>
    <w:rsid w:val="00223E68"/>
    <w:rsid w:val="00224F39"/>
    <w:rsid w:val="0022625B"/>
    <w:rsid w:val="002300D6"/>
    <w:rsid w:val="002351BB"/>
    <w:rsid w:val="00236550"/>
    <w:rsid w:val="0023662C"/>
    <w:rsid w:val="00241274"/>
    <w:rsid w:val="0024186E"/>
    <w:rsid w:val="00241AB3"/>
    <w:rsid w:val="00241F23"/>
    <w:rsid w:val="0024293D"/>
    <w:rsid w:val="00242EFD"/>
    <w:rsid w:val="00246F9B"/>
    <w:rsid w:val="002470AA"/>
    <w:rsid w:val="00254A48"/>
    <w:rsid w:val="002550D5"/>
    <w:rsid w:val="00255BC6"/>
    <w:rsid w:val="00257B76"/>
    <w:rsid w:val="00261B57"/>
    <w:rsid w:val="0026529D"/>
    <w:rsid w:val="00267E2D"/>
    <w:rsid w:val="00270DC1"/>
    <w:rsid w:val="00276BC1"/>
    <w:rsid w:val="002837F9"/>
    <w:rsid w:val="00291130"/>
    <w:rsid w:val="00291D11"/>
    <w:rsid w:val="00292B23"/>
    <w:rsid w:val="00292B5C"/>
    <w:rsid w:val="00292E2C"/>
    <w:rsid w:val="00294C92"/>
    <w:rsid w:val="00295A0B"/>
    <w:rsid w:val="0029699A"/>
    <w:rsid w:val="002973DA"/>
    <w:rsid w:val="002A0B67"/>
    <w:rsid w:val="002A12FA"/>
    <w:rsid w:val="002A25E5"/>
    <w:rsid w:val="002A2A02"/>
    <w:rsid w:val="002A2AE4"/>
    <w:rsid w:val="002A3C10"/>
    <w:rsid w:val="002A484D"/>
    <w:rsid w:val="002A7A9E"/>
    <w:rsid w:val="002B0B1D"/>
    <w:rsid w:val="002B114E"/>
    <w:rsid w:val="002B25C3"/>
    <w:rsid w:val="002B4111"/>
    <w:rsid w:val="002B4776"/>
    <w:rsid w:val="002B7E28"/>
    <w:rsid w:val="002C16D2"/>
    <w:rsid w:val="002C1ABE"/>
    <w:rsid w:val="002C1CBA"/>
    <w:rsid w:val="002C276B"/>
    <w:rsid w:val="002C35BD"/>
    <w:rsid w:val="002C3C97"/>
    <w:rsid w:val="002C4B9B"/>
    <w:rsid w:val="002C5B7B"/>
    <w:rsid w:val="002C5E5A"/>
    <w:rsid w:val="002D2159"/>
    <w:rsid w:val="002D3B14"/>
    <w:rsid w:val="002D3DCE"/>
    <w:rsid w:val="002D5AF3"/>
    <w:rsid w:val="002E0268"/>
    <w:rsid w:val="002E1E09"/>
    <w:rsid w:val="002E7191"/>
    <w:rsid w:val="002E71A0"/>
    <w:rsid w:val="002E77DF"/>
    <w:rsid w:val="002F0154"/>
    <w:rsid w:val="002F0A00"/>
    <w:rsid w:val="002F237B"/>
    <w:rsid w:val="002F2D2F"/>
    <w:rsid w:val="002F4B6A"/>
    <w:rsid w:val="002F4D11"/>
    <w:rsid w:val="002F7E20"/>
    <w:rsid w:val="00301D13"/>
    <w:rsid w:val="00301F88"/>
    <w:rsid w:val="00302302"/>
    <w:rsid w:val="0030271D"/>
    <w:rsid w:val="003049B7"/>
    <w:rsid w:val="00305B7E"/>
    <w:rsid w:val="00314682"/>
    <w:rsid w:val="003161C8"/>
    <w:rsid w:val="00320C4E"/>
    <w:rsid w:val="00326008"/>
    <w:rsid w:val="00326909"/>
    <w:rsid w:val="003314FE"/>
    <w:rsid w:val="003328A5"/>
    <w:rsid w:val="003334A5"/>
    <w:rsid w:val="003335E7"/>
    <w:rsid w:val="00333CF8"/>
    <w:rsid w:val="00334E16"/>
    <w:rsid w:val="00336F76"/>
    <w:rsid w:val="003416F9"/>
    <w:rsid w:val="003441EC"/>
    <w:rsid w:val="00345D59"/>
    <w:rsid w:val="00346354"/>
    <w:rsid w:val="0034689B"/>
    <w:rsid w:val="00351052"/>
    <w:rsid w:val="0035165B"/>
    <w:rsid w:val="00351AF2"/>
    <w:rsid w:val="003520FC"/>
    <w:rsid w:val="0035431D"/>
    <w:rsid w:val="00355138"/>
    <w:rsid w:val="0035616D"/>
    <w:rsid w:val="00356A06"/>
    <w:rsid w:val="003572E5"/>
    <w:rsid w:val="003632FF"/>
    <w:rsid w:val="003647F0"/>
    <w:rsid w:val="00365341"/>
    <w:rsid w:val="0036750F"/>
    <w:rsid w:val="003716E1"/>
    <w:rsid w:val="00371F25"/>
    <w:rsid w:val="003752F3"/>
    <w:rsid w:val="00375594"/>
    <w:rsid w:val="0037691F"/>
    <w:rsid w:val="00376B2C"/>
    <w:rsid w:val="00376D60"/>
    <w:rsid w:val="00377C60"/>
    <w:rsid w:val="003803F8"/>
    <w:rsid w:val="00380625"/>
    <w:rsid w:val="0038182E"/>
    <w:rsid w:val="0038312F"/>
    <w:rsid w:val="0038591A"/>
    <w:rsid w:val="00387D55"/>
    <w:rsid w:val="00391DCC"/>
    <w:rsid w:val="00394EDA"/>
    <w:rsid w:val="00394F9A"/>
    <w:rsid w:val="00395599"/>
    <w:rsid w:val="00396D08"/>
    <w:rsid w:val="00397754"/>
    <w:rsid w:val="003A1493"/>
    <w:rsid w:val="003A1557"/>
    <w:rsid w:val="003A1F6F"/>
    <w:rsid w:val="003A638B"/>
    <w:rsid w:val="003A63B3"/>
    <w:rsid w:val="003B0933"/>
    <w:rsid w:val="003B2CD5"/>
    <w:rsid w:val="003B32F5"/>
    <w:rsid w:val="003B33BB"/>
    <w:rsid w:val="003B380E"/>
    <w:rsid w:val="003B3CEF"/>
    <w:rsid w:val="003C1130"/>
    <w:rsid w:val="003C1BA6"/>
    <w:rsid w:val="003C4695"/>
    <w:rsid w:val="003C525F"/>
    <w:rsid w:val="003C6A5C"/>
    <w:rsid w:val="003C70D2"/>
    <w:rsid w:val="003D01AD"/>
    <w:rsid w:val="003D2A22"/>
    <w:rsid w:val="003D4D20"/>
    <w:rsid w:val="003D6413"/>
    <w:rsid w:val="003E0C5B"/>
    <w:rsid w:val="003E3E72"/>
    <w:rsid w:val="003E49AC"/>
    <w:rsid w:val="003E5225"/>
    <w:rsid w:val="003E5932"/>
    <w:rsid w:val="003E7127"/>
    <w:rsid w:val="003F042D"/>
    <w:rsid w:val="003F0913"/>
    <w:rsid w:val="003F21AB"/>
    <w:rsid w:val="003F60D3"/>
    <w:rsid w:val="003F639E"/>
    <w:rsid w:val="003F6443"/>
    <w:rsid w:val="003F65A7"/>
    <w:rsid w:val="003F7B82"/>
    <w:rsid w:val="0040008E"/>
    <w:rsid w:val="00402C79"/>
    <w:rsid w:val="004030E6"/>
    <w:rsid w:val="0040416B"/>
    <w:rsid w:val="004069E5"/>
    <w:rsid w:val="00407774"/>
    <w:rsid w:val="004141C5"/>
    <w:rsid w:val="004171B2"/>
    <w:rsid w:val="00417323"/>
    <w:rsid w:val="004214DE"/>
    <w:rsid w:val="004232AA"/>
    <w:rsid w:val="00423462"/>
    <w:rsid w:val="00424D01"/>
    <w:rsid w:val="004265FF"/>
    <w:rsid w:val="00426998"/>
    <w:rsid w:val="00426D8F"/>
    <w:rsid w:val="00430102"/>
    <w:rsid w:val="004316B3"/>
    <w:rsid w:val="00431AC9"/>
    <w:rsid w:val="00432361"/>
    <w:rsid w:val="00433FAB"/>
    <w:rsid w:val="00434EAD"/>
    <w:rsid w:val="0043644A"/>
    <w:rsid w:val="00437D76"/>
    <w:rsid w:val="00440824"/>
    <w:rsid w:val="00443E2E"/>
    <w:rsid w:val="00445E80"/>
    <w:rsid w:val="004464DE"/>
    <w:rsid w:val="00446A6A"/>
    <w:rsid w:val="00451B9D"/>
    <w:rsid w:val="00452A42"/>
    <w:rsid w:val="00455FA8"/>
    <w:rsid w:val="00462907"/>
    <w:rsid w:val="00462F80"/>
    <w:rsid w:val="004655D8"/>
    <w:rsid w:val="00470C4C"/>
    <w:rsid w:val="00471352"/>
    <w:rsid w:val="00472B73"/>
    <w:rsid w:val="004747CC"/>
    <w:rsid w:val="0047703D"/>
    <w:rsid w:val="0048004B"/>
    <w:rsid w:val="0048040F"/>
    <w:rsid w:val="00481782"/>
    <w:rsid w:val="004817AD"/>
    <w:rsid w:val="0048283A"/>
    <w:rsid w:val="00484268"/>
    <w:rsid w:val="00484C4E"/>
    <w:rsid w:val="00485851"/>
    <w:rsid w:val="00485B8D"/>
    <w:rsid w:val="00486578"/>
    <w:rsid w:val="004871E4"/>
    <w:rsid w:val="00490286"/>
    <w:rsid w:val="00491CC3"/>
    <w:rsid w:val="004920F9"/>
    <w:rsid w:val="00492400"/>
    <w:rsid w:val="00495340"/>
    <w:rsid w:val="00495D30"/>
    <w:rsid w:val="00496507"/>
    <w:rsid w:val="004A3EE8"/>
    <w:rsid w:val="004A7312"/>
    <w:rsid w:val="004B16F5"/>
    <w:rsid w:val="004B344E"/>
    <w:rsid w:val="004B5596"/>
    <w:rsid w:val="004B6D37"/>
    <w:rsid w:val="004C0AEB"/>
    <w:rsid w:val="004C1A21"/>
    <w:rsid w:val="004C7F93"/>
    <w:rsid w:val="004D0422"/>
    <w:rsid w:val="004D0C66"/>
    <w:rsid w:val="004D7361"/>
    <w:rsid w:val="004E33E1"/>
    <w:rsid w:val="004E5900"/>
    <w:rsid w:val="004E6B69"/>
    <w:rsid w:val="004E6DD9"/>
    <w:rsid w:val="004F34AA"/>
    <w:rsid w:val="004F38C4"/>
    <w:rsid w:val="004F558D"/>
    <w:rsid w:val="00500708"/>
    <w:rsid w:val="005012F6"/>
    <w:rsid w:val="005029C8"/>
    <w:rsid w:val="00503545"/>
    <w:rsid w:val="00503CCB"/>
    <w:rsid w:val="00503D07"/>
    <w:rsid w:val="00503E38"/>
    <w:rsid w:val="00512518"/>
    <w:rsid w:val="005127C9"/>
    <w:rsid w:val="00513BD4"/>
    <w:rsid w:val="0051631A"/>
    <w:rsid w:val="00523382"/>
    <w:rsid w:val="0052446C"/>
    <w:rsid w:val="005258DF"/>
    <w:rsid w:val="00525C27"/>
    <w:rsid w:val="005266FB"/>
    <w:rsid w:val="005278BF"/>
    <w:rsid w:val="00530079"/>
    <w:rsid w:val="005313F1"/>
    <w:rsid w:val="00534BBF"/>
    <w:rsid w:val="00535312"/>
    <w:rsid w:val="005356DD"/>
    <w:rsid w:val="00535E2D"/>
    <w:rsid w:val="005366DA"/>
    <w:rsid w:val="00537BFE"/>
    <w:rsid w:val="00540C7F"/>
    <w:rsid w:val="005425FB"/>
    <w:rsid w:val="00542744"/>
    <w:rsid w:val="00543996"/>
    <w:rsid w:val="00543BBB"/>
    <w:rsid w:val="005473B7"/>
    <w:rsid w:val="00550BA9"/>
    <w:rsid w:val="00554F60"/>
    <w:rsid w:val="00555068"/>
    <w:rsid w:val="005554D2"/>
    <w:rsid w:val="00556689"/>
    <w:rsid w:val="005570EC"/>
    <w:rsid w:val="00560EAD"/>
    <w:rsid w:val="005623CA"/>
    <w:rsid w:val="00562402"/>
    <w:rsid w:val="0056261D"/>
    <w:rsid w:val="00566EB2"/>
    <w:rsid w:val="00570D40"/>
    <w:rsid w:val="00572163"/>
    <w:rsid w:val="00572556"/>
    <w:rsid w:val="005749F7"/>
    <w:rsid w:val="005767C5"/>
    <w:rsid w:val="0057779E"/>
    <w:rsid w:val="00584169"/>
    <w:rsid w:val="00584D66"/>
    <w:rsid w:val="005855B2"/>
    <w:rsid w:val="0058601D"/>
    <w:rsid w:val="005863CC"/>
    <w:rsid w:val="0058665B"/>
    <w:rsid w:val="00587411"/>
    <w:rsid w:val="00592F01"/>
    <w:rsid w:val="00595432"/>
    <w:rsid w:val="005959EF"/>
    <w:rsid w:val="00596692"/>
    <w:rsid w:val="005A002C"/>
    <w:rsid w:val="005A1841"/>
    <w:rsid w:val="005A1847"/>
    <w:rsid w:val="005A3CA7"/>
    <w:rsid w:val="005A4061"/>
    <w:rsid w:val="005A407F"/>
    <w:rsid w:val="005A4701"/>
    <w:rsid w:val="005A49F4"/>
    <w:rsid w:val="005A4C50"/>
    <w:rsid w:val="005A6938"/>
    <w:rsid w:val="005A69EC"/>
    <w:rsid w:val="005A6D09"/>
    <w:rsid w:val="005B033C"/>
    <w:rsid w:val="005B2D4D"/>
    <w:rsid w:val="005B3456"/>
    <w:rsid w:val="005B6BC0"/>
    <w:rsid w:val="005B707F"/>
    <w:rsid w:val="005B71CE"/>
    <w:rsid w:val="005B7F2E"/>
    <w:rsid w:val="005C46F8"/>
    <w:rsid w:val="005C48B6"/>
    <w:rsid w:val="005C5BC4"/>
    <w:rsid w:val="005C6341"/>
    <w:rsid w:val="005D4186"/>
    <w:rsid w:val="005D57E2"/>
    <w:rsid w:val="005E091F"/>
    <w:rsid w:val="005E3178"/>
    <w:rsid w:val="005E4904"/>
    <w:rsid w:val="005E5F02"/>
    <w:rsid w:val="005E79AD"/>
    <w:rsid w:val="005F0791"/>
    <w:rsid w:val="005F31D5"/>
    <w:rsid w:val="005F4359"/>
    <w:rsid w:val="005F43EA"/>
    <w:rsid w:val="005F5208"/>
    <w:rsid w:val="005F650F"/>
    <w:rsid w:val="0060534A"/>
    <w:rsid w:val="00610B92"/>
    <w:rsid w:val="00610F50"/>
    <w:rsid w:val="00612C47"/>
    <w:rsid w:val="00613706"/>
    <w:rsid w:val="00614088"/>
    <w:rsid w:val="00615EAF"/>
    <w:rsid w:val="00623014"/>
    <w:rsid w:val="0062508E"/>
    <w:rsid w:val="00626D2D"/>
    <w:rsid w:val="00630983"/>
    <w:rsid w:val="00631B65"/>
    <w:rsid w:val="0063334A"/>
    <w:rsid w:val="00637F6B"/>
    <w:rsid w:val="00640C46"/>
    <w:rsid w:val="006412AC"/>
    <w:rsid w:val="006425DA"/>
    <w:rsid w:val="006428DE"/>
    <w:rsid w:val="00643DB8"/>
    <w:rsid w:val="006443F9"/>
    <w:rsid w:val="00645161"/>
    <w:rsid w:val="0064718E"/>
    <w:rsid w:val="00647206"/>
    <w:rsid w:val="00651736"/>
    <w:rsid w:val="00653569"/>
    <w:rsid w:val="0065408D"/>
    <w:rsid w:val="00656579"/>
    <w:rsid w:val="00657D22"/>
    <w:rsid w:val="00657DB0"/>
    <w:rsid w:val="00663A40"/>
    <w:rsid w:val="006646F6"/>
    <w:rsid w:val="00667335"/>
    <w:rsid w:val="0067359D"/>
    <w:rsid w:val="006738E8"/>
    <w:rsid w:val="0067464B"/>
    <w:rsid w:val="00676D23"/>
    <w:rsid w:val="006830AD"/>
    <w:rsid w:val="0068334C"/>
    <w:rsid w:val="00684ECD"/>
    <w:rsid w:val="00684F81"/>
    <w:rsid w:val="006855F6"/>
    <w:rsid w:val="00685D00"/>
    <w:rsid w:val="00686A6D"/>
    <w:rsid w:val="00691416"/>
    <w:rsid w:val="00695E1C"/>
    <w:rsid w:val="006A04C7"/>
    <w:rsid w:val="006A1887"/>
    <w:rsid w:val="006A1B3E"/>
    <w:rsid w:val="006A6083"/>
    <w:rsid w:val="006A6E75"/>
    <w:rsid w:val="006A702B"/>
    <w:rsid w:val="006B6B0A"/>
    <w:rsid w:val="006B78C4"/>
    <w:rsid w:val="006C01CF"/>
    <w:rsid w:val="006C071F"/>
    <w:rsid w:val="006C15B5"/>
    <w:rsid w:val="006C30EE"/>
    <w:rsid w:val="006C3185"/>
    <w:rsid w:val="006C3437"/>
    <w:rsid w:val="006C367C"/>
    <w:rsid w:val="006C5C36"/>
    <w:rsid w:val="006C6BE3"/>
    <w:rsid w:val="006C7969"/>
    <w:rsid w:val="006D0038"/>
    <w:rsid w:val="006D09C0"/>
    <w:rsid w:val="006D1F8E"/>
    <w:rsid w:val="006D74AA"/>
    <w:rsid w:val="006E00AA"/>
    <w:rsid w:val="006E021B"/>
    <w:rsid w:val="006E2235"/>
    <w:rsid w:val="006E24FA"/>
    <w:rsid w:val="006E499A"/>
    <w:rsid w:val="006E4DD8"/>
    <w:rsid w:val="006F1856"/>
    <w:rsid w:val="006F3BE1"/>
    <w:rsid w:val="006F4CED"/>
    <w:rsid w:val="006F53A5"/>
    <w:rsid w:val="007010AB"/>
    <w:rsid w:val="00701535"/>
    <w:rsid w:val="00701E9B"/>
    <w:rsid w:val="0070227A"/>
    <w:rsid w:val="0070395F"/>
    <w:rsid w:val="00703F80"/>
    <w:rsid w:val="00705181"/>
    <w:rsid w:val="007061C6"/>
    <w:rsid w:val="00706547"/>
    <w:rsid w:val="00711A9F"/>
    <w:rsid w:val="00712DF4"/>
    <w:rsid w:val="00713A94"/>
    <w:rsid w:val="007166B3"/>
    <w:rsid w:val="007217B9"/>
    <w:rsid w:val="00730679"/>
    <w:rsid w:val="0073174C"/>
    <w:rsid w:val="0073598F"/>
    <w:rsid w:val="007368C3"/>
    <w:rsid w:val="00737579"/>
    <w:rsid w:val="007378D9"/>
    <w:rsid w:val="00742480"/>
    <w:rsid w:val="0074259D"/>
    <w:rsid w:val="00742768"/>
    <w:rsid w:val="00742883"/>
    <w:rsid w:val="00742DBE"/>
    <w:rsid w:val="00742EFC"/>
    <w:rsid w:val="007439BD"/>
    <w:rsid w:val="007445AB"/>
    <w:rsid w:val="0074720A"/>
    <w:rsid w:val="007509FF"/>
    <w:rsid w:val="007520AA"/>
    <w:rsid w:val="007534C3"/>
    <w:rsid w:val="00754043"/>
    <w:rsid w:val="00754584"/>
    <w:rsid w:val="00756E4E"/>
    <w:rsid w:val="0075715A"/>
    <w:rsid w:val="0076062F"/>
    <w:rsid w:val="00762793"/>
    <w:rsid w:val="00762DB8"/>
    <w:rsid w:val="00766FFC"/>
    <w:rsid w:val="00771FF2"/>
    <w:rsid w:val="00776B31"/>
    <w:rsid w:val="00790831"/>
    <w:rsid w:val="007916CF"/>
    <w:rsid w:val="0079266C"/>
    <w:rsid w:val="0079557A"/>
    <w:rsid w:val="007965CA"/>
    <w:rsid w:val="00797B56"/>
    <w:rsid w:val="007A1308"/>
    <w:rsid w:val="007A18E1"/>
    <w:rsid w:val="007A1A30"/>
    <w:rsid w:val="007A338A"/>
    <w:rsid w:val="007A4C09"/>
    <w:rsid w:val="007A5CAA"/>
    <w:rsid w:val="007A70B9"/>
    <w:rsid w:val="007B2442"/>
    <w:rsid w:val="007B2B67"/>
    <w:rsid w:val="007B38A8"/>
    <w:rsid w:val="007B4558"/>
    <w:rsid w:val="007B4CCE"/>
    <w:rsid w:val="007C0A4C"/>
    <w:rsid w:val="007C0CC1"/>
    <w:rsid w:val="007C12F7"/>
    <w:rsid w:val="007C293E"/>
    <w:rsid w:val="007C31B5"/>
    <w:rsid w:val="007C5A3E"/>
    <w:rsid w:val="007D306D"/>
    <w:rsid w:val="007D39A8"/>
    <w:rsid w:val="007D4BA9"/>
    <w:rsid w:val="007D4D52"/>
    <w:rsid w:val="007D526C"/>
    <w:rsid w:val="007E0579"/>
    <w:rsid w:val="007E1870"/>
    <w:rsid w:val="007E3ACD"/>
    <w:rsid w:val="007E7339"/>
    <w:rsid w:val="007E7389"/>
    <w:rsid w:val="007F1975"/>
    <w:rsid w:val="007F25C8"/>
    <w:rsid w:val="007F7A3A"/>
    <w:rsid w:val="00800B1B"/>
    <w:rsid w:val="00801C8B"/>
    <w:rsid w:val="008027F1"/>
    <w:rsid w:val="008042D5"/>
    <w:rsid w:val="00806383"/>
    <w:rsid w:val="00806DE6"/>
    <w:rsid w:val="008101B8"/>
    <w:rsid w:val="008109DC"/>
    <w:rsid w:val="0081146B"/>
    <w:rsid w:val="00812069"/>
    <w:rsid w:val="00813364"/>
    <w:rsid w:val="00814947"/>
    <w:rsid w:val="00815CD8"/>
    <w:rsid w:val="00817F9E"/>
    <w:rsid w:val="0082052B"/>
    <w:rsid w:val="00822548"/>
    <w:rsid w:val="00822652"/>
    <w:rsid w:val="00825122"/>
    <w:rsid w:val="00825BC9"/>
    <w:rsid w:val="00826AB3"/>
    <w:rsid w:val="008315ED"/>
    <w:rsid w:val="008331C1"/>
    <w:rsid w:val="00834FAA"/>
    <w:rsid w:val="0083573F"/>
    <w:rsid w:val="00836153"/>
    <w:rsid w:val="00837BFA"/>
    <w:rsid w:val="0084019A"/>
    <w:rsid w:val="008405B5"/>
    <w:rsid w:val="008407AA"/>
    <w:rsid w:val="0084199C"/>
    <w:rsid w:val="00846613"/>
    <w:rsid w:val="00846C90"/>
    <w:rsid w:val="00847262"/>
    <w:rsid w:val="00852E18"/>
    <w:rsid w:val="00853E35"/>
    <w:rsid w:val="00855F11"/>
    <w:rsid w:val="00860E68"/>
    <w:rsid w:val="00861BF1"/>
    <w:rsid w:val="00865073"/>
    <w:rsid w:val="0086572F"/>
    <w:rsid w:val="00874B96"/>
    <w:rsid w:val="00883D02"/>
    <w:rsid w:val="00883E09"/>
    <w:rsid w:val="00891022"/>
    <w:rsid w:val="00893D28"/>
    <w:rsid w:val="0089503C"/>
    <w:rsid w:val="008A15CE"/>
    <w:rsid w:val="008A1D8E"/>
    <w:rsid w:val="008A3E76"/>
    <w:rsid w:val="008A4BD4"/>
    <w:rsid w:val="008B0016"/>
    <w:rsid w:val="008B039E"/>
    <w:rsid w:val="008B1678"/>
    <w:rsid w:val="008B276E"/>
    <w:rsid w:val="008B2FC1"/>
    <w:rsid w:val="008B3E96"/>
    <w:rsid w:val="008B5CEB"/>
    <w:rsid w:val="008C1098"/>
    <w:rsid w:val="008C59C2"/>
    <w:rsid w:val="008C5CCA"/>
    <w:rsid w:val="008C69CF"/>
    <w:rsid w:val="008D20A5"/>
    <w:rsid w:val="008D2C7F"/>
    <w:rsid w:val="008D432B"/>
    <w:rsid w:val="008D4643"/>
    <w:rsid w:val="008D67C5"/>
    <w:rsid w:val="008E0BB2"/>
    <w:rsid w:val="008E3365"/>
    <w:rsid w:val="008E3C56"/>
    <w:rsid w:val="008E3F08"/>
    <w:rsid w:val="008E4246"/>
    <w:rsid w:val="008E608F"/>
    <w:rsid w:val="008F1E29"/>
    <w:rsid w:val="008F42E4"/>
    <w:rsid w:val="008F6BD2"/>
    <w:rsid w:val="008F74C5"/>
    <w:rsid w:val="008F7CAD"/>
    <w:rsid w:val="00900DA4"/>
    <w:rsid w:val="009012BE"/>
    <w:rsid w:val="00901F12"/>
    <w:rsid w:val="00902C9C"/>
    <w:rsid w:val="0090306A"/>
    <w:rsid w:val="00905B0F"/>
    <w:rsid w:val="00905EB9"/>
    <w:rsid w:val="0091141A"/>
    <w:rsid w:val="00915A07"/>
    <w:rsid w:val="0091603F"/>
    <w:rsid w:val="00916713"/>
    <w:rsid w:val="00920A75"/>
    <w:rsid w:val="00921655"/>
    <w:rsid w:val="00921B77"/>
    <w:rsid w:val="0092472D"/>
    <w:rsid w:val="0092714A"/>
    <w:rsid w:val="009274EF"/>
    <w:rsid w:val="009321F7"/>
    <w:rsid w:val="00932618"/>
    <w:rsid w:val="009334C6"/>
    <w:rsid w:val="00934515"/>
    <w:rsid w:val="00935338"/>
    <w:rsid w:val="0094012A"/>
    <w:rsid w:val="009409F4"/>
    <w:rsid w:val="009417FC"/>
    <w:rsid w:val="00941976"/>
    <w:rsid w:val="00943631"/>
    <w:rsid w:val="009439E2"/>
    <w:rsid w:val="00945381"/>
    <w:rsid w:val="009501AA"/>
    <w:rsid w:val="0095071A"/>
    <w:rsid w:val="00951EF0"/>
    <w:rsid w:val="00952B84"/>
    <w:rsid w:val="009540AE"/>
    <w:rsid w:val="00954832"/>
    <w:rsid w:val="00954DAD"/>
    <w:rsid w:val="00960346"/>
    <w:rsid w:val="0096036B"/>
    <w:rsid w:val="009603B4"/>
    <w:rsid w:val="00960E8F"/>
    <w:rsid w:val="00962062"/>
    <w:rsid w:val="00963A1C"/>
    <w:rsid w:val="009648E0"/>
    <w:rsid w:val="009652E1"/>
    <w:rsid w:val="0096745E"/>
    <w:rsid w:val="00972FC3"/>
    <w:rsid w:val="009743EE"/>
    <w:rsid w:val="0097619A"/>
    <w:rsid w:val="00981F02"/>
    <w:rsid w:val="00982FEE"/>
    <w:rsid w:val="00985F84"/>
    <w:rsid w:val="0098630B"/>
    <w:rsid w:val="0098749A"/>
    <w:rsid w:val="0099057D"/>
    <w:rsid w:val="00990DA5"/>
    <w:rsid w:val="0099123F"/>
    <w:rsid w:val="009929C8"/>
    <w:rsid w:val="0099546E"/>
    <w:rsid w:val="00996DDC"/>
    <w:rsid w:val="00997CD8"/>
    <w:rsid w:val="009A268E"/>
    <w:rsid w:val="009A5C21"/>
    <w:rsid w:val="009A70F8"/>
    <w:rsid w:val="009A72C1"/>
    <w:rsid w:val="009A7732"/>
    <w:rsid w:val="009B0752"/>
    <w:rsid w:val="009B3DB1"/>
    <w:rsid w:val="009B3DFF"/>
    <w:rsid w:val="009B49CF"/>
    <w:rsid w:val="009C3A37"/>
    <w:rsid w:val="009C5054"/>
    <w:rsid w:val="009C5345"/>
    <w:rsid w:val="009C649B"/>
    <w:rsid w:val="009C7782"/>
    <w:rsid w:val="009D10B6"/>
    <w:rsid w:val="009D48ED"/>
    <w:rsid w:val="009D6DDF"/>
    <w:rsid w:val="009E0CF4"/>
    <w:rsid w:val="009E2A10"/>
    <w:rsid w:val="009E47BA"/>
    <w:rsid w:val="009E7D33"/>
    <w:rsid w:val="009F099A"/>
    <w:rsid w:val="009F2920"/>
    <w:rsid w:val="00A01C30"/>
    <w:rsid w:val="00A01E12"/>
    <w:rsid w:val="00A02F15"/>
    <w:rsid w:val="00A03CEF"/>
    <w:rsid w:val="00A048F5"/>
    <w:rsid w:val="00A0575A"/>
    <w:rsid w:val="00A05B43"/>
    <w:rsid w:val="00A11C09"/>
    <w:rsid w:val="00A12AB6"/>
    <w:rsid w:val="00A1514E"/>
    <w:rsid w:val="00A154E1"/>
    <w:rsid w:val="00A16E51"/>
    <w:rsid w:val="00A20831"/>
    <w:rsid w:val="00A23850"/>
    <w:rsid w:val="00A23E98"/>
    <w:rsid w:val="00A24683"/>
    <w:rsid w:val="00A24A5D"/>
    <w:rsid w:val="00A33ABD"/>
    <w:rsid w:val="00A36B1C"/>
    <w:rsid w:val="00A4092B"/>
    <w:rsid w:val="00A4107B"/>
    <w:rsid w:val="00A4536A"/>
    <w:rsid w:val="00A45F63"/>
    <w:rsid w:val="00A51588"/>
    <w:rsid w:val="00A55043"/>
    <w:rsid w:val="00A553B2"/>
    <w:rsid w:val="00A571A1"/>
    <w:rsid w:val="00A6281C"/>
    <w:rsid w:val="00A66BC7"/>
    <w:rsid w:val="00A67B6C"/>
    <w:rsid w:val="00A70502"/>
    <w:rsid w:val="00A70FA9"/>
    <w:rsid w:val="00A71483"/>
    <w:rsid w:val="00A71DA2"/>
    <w:rsid w:val="00A763D8"/>
    <w:rsid w:val="00A776CD"/>
    <w:rsid w:val="00A835F1"/>
    <w:rsid w:val="00A84A94"/>
    <w:rsid w:val="00A867FD"/>
    <w:rsid w:val="00A87A93"/>
    <w:rsid w:val="00A936D3"/>
    <w:rsid w:val="00A96390"/>
    <w:rsid w:val="00A97E00"/>
    <w:rsid w:val="00AA0E3F"/>
    <w:rsid w:val="00AA1A02"/>
    <w:rsid w:val="00AA257D"/>
    <w:rsid w:val="00AA45A7"/>
    <w:rsid w:val="00AB32B6"/>
    <w:rsid w:val="00AB3A99"/>
    <w:rsid w:val="00AB42C4"/>
    <w:rsid w:val="00AB4D01"/>
    <w:rsid w:val="00AB7240"/>
    <w:rsid w:val="00AC3FA1"/>
    <w:rsid w:val="00AC483C"/>
    <w:rsid w:val="00AD071D"/>
    <w:rsid w:val="00AD0A69"/>
    <w:rsid w:val="00AD0E62"/>
    <w:rsid w:val="00AD2B9F"/>
    <w:rsid w:val="00AD31E1"/>
    <w:rsid w:val="00AD3528"/>
    <w:rsid w:val="00AD3B58"/>
    <w:rsid w:val="00AD4536"/>
    <w:rsid w:val="00AD4FE9"/>
    <w:rsid w:val="00AD6DF9"/>
    <w:rsid w:val="00AE0212"/>
    <w:rsid w:val="00AE1321"/>
    <w:rsid w:val="00AE2290"/>
    <w:rsid w:val="00AE2F39"/>
    <w:rsid w:val="00AE4631"/>
    <w:rsid w:val="00AE5EB1"/>
    <w:rsid w:val="00AE78C9"/>
    <w:rsid w:val="00AF2200"/>
    <w:rsid w:val="00AF2948"/>
    <w:rsid w:val="00B006E8"/>
    <w:rsid w:val="00B006F4"/>
    <w:rsid w:val="00B0142B"/>
    <w:rsid w:val="00B01AED"/>
    <w:rsid w:val="00B0354D"/>
    <w:rsid w:val="00B03E7A"/>
    <w:rsid w:val="00B0499B"/>
    <w:rsid w:val="00B04A3A"/>
    <w:rsid w:val="00B04A57"/>
    <w:rsid w:val="00B06B59"/>
    <w:rsid w:val="00B06D69"/>
    <w:rsid w:val="00B06D6D"/>
    <w:rsid w:val="00B0717F"/>
    <w:rsid w:val="00B0732D"/>
    <w:rsid w:val="00B10FBE"/>
    <w:rsid w:val="00B12E4C"/>
    <w:rsid w:val="00B1437B"/>
    <w:rsid w:val="00B1542A"/>
    <w:rsid w:val="00B15B3A"/>
    <w:rsid w:val="00B212C0"/>
    <w:rsid w:val="00B2239E"/>
    <w:rsid w:val="00B2440F"/>
    <w:rsid w:val="00B24C9A"/>
    <w:rsid w:val="00B276E0"/>
    <w:rsid w:val="00B347AD"/>
    <w:rsid w:val="00B35173"/>
    <w:rsid w:val="00B37BE5"/>
    <w:rsid w:val="00B40115"/>
    <w:rsid w:val="00B406EB"/>
    <w:rsid w:val="00B41614"/>
    <w:rsid w:val="00B42A95"/>
    <w:rsid w:val="00B43A7C"/>
    <w:rsid w:val="00B43AFA"/>
    <w:rsid w:val="00B448C7"/>
    <w:rsid w:val="00B51B0C"/>
    <w:rsid w:val="00B53470"/>
    <w:rsid w:val="00B5437E"/>
    <w:rsid w:val="00B54701"/>
    <w:rsid w:val="00B5490C"/>
    <w:rsid w:val="00B54C5C"/>
    <w:rsid w:val="00B5648D"/>
    <w:rsid w:val="00B57A3D"/>
    <w:rsid w:val="00B674B1"/>
    <w:rsid w:val="00B7096B"/>
    <w:rsid w:val="00B71275"/>
    <w:rsid w:val="00B7347E"/>
    <w:rsid w:val="00B81AF9"/>
    <w:rsid w:val="00B82048"/>
    <w:rsid w:val="00B82D8A"/>
    <w:rsid w:val="00B843B7"/>
    <w:rsid w:val="00B8457E"/>
    <w:rsid w:val="00B862CE"/>
    <w:rsid w:val="00B8650B"/>
    <w:rsid w:val="00B875C6"/>
    <w:rsid w:val="00B87D7D"/>
    <w:rsid w:val="00B90C11"/>
    <w:rsid w:val="00B94D09"/>
    <w:rsid w:val="00B95132"/>
    <w:rsid w:val="00B96240"/>
    <w:rsid w:val="00BA039B"/>
    <w:rsid w:val="00BA0AC1"/>
    <w:rsid w:val="00BA1038"/>
    <w:rsid w:val="00BA1460"/>
    <w:rsid w:val="00BA1B5F"/>
    <w:rsid w:val="00BA244A"/>
    <w:rsid w:val="00BA4A04"/>
    <w:rsid w:val="00BA4EB0"/>
    <w:rsid w:val="00BA5006"/>
    <w:rsid w:val="00BA5AC6"/>
    <w:rsid w:val="00BA6C78"/>
    <w:rsid w:val="00BB2FC5"/>
    <w:rsid w:val="00BB3F07"/>
    <w:rsid w:val="00BB5031"/>
    <w:rsid w:val="00BB6D02"/>
    <w:rsid w:val="00BC34CE"/>
    <w:rsid w:val="00BC52A1"/>
    <w:rsid w:val="00BC5F30"/>
    <w:rsid w:val="00BD599F"/>
    <w:rsid w:val="00BD62E1"/>
    <w:rsid w:val="00BD7FC5"/>
    <w:rsid w:val="00BE0A73"/>
    <w:rsid w:val="00BE2E03"/>
    <w:rsid w:val="00BE465F"/>
    <w:rsid w:val="00BE688D"/>
    <w:rsid w:val="00BF083A"/>
    <w:rsid w:val="00BF11AB"/>
    <w:rsid w:val="00BF20AA"/>
    <w:rsid w:val="00BF23C9"/>
    <w:rsid w:val="00BF5714"/>
    <w:rsid w:val="00BF715F"/>
    <w:rsid w:val="00BF74F0"/>
    <w:rsid w:val="00BF7693"/>
    <w:rsid w:val="00C00840"/>
    <w:rsid w:val="00C00C32"/>
    <w:rsid w:val="00C020C7"/>
    <w:rsid w:val="00C02AC5"/>
    <w:rsid w:val="00C02B85"/>
    <w:rsid w:val="00C0415A"/>
    <w:rsid w:val="00C057B6"/>
    <w:rsid w:val="00C060E5"/>
    <w:rsid w:val="00C064B0"/>
    <w:rsid w:val="00C06FE8"/>
    <w:rsid w:val="00C0700D"/>
    <w:rsid w:val="00C134A0"/>
    <w:rsid w:val="00C141AF"/>
    <w:rsid w:val="00C15B84"/>
    <w:rsid w:val="00C16D02"/>
    <w:rsid w:val="00C25217"/>
    <w:rsid w:val="00C263AD"/>
    <w:rsid w:val="00C263E8"/>
    <w:rsid w:val="00C26A84"/>
    <w:rsid w:val="00C30926"/>
    <w:rsid w:val="00C30B85"/>
    <w:rsid w:val="00C3294C"/>
    <w:rsid w:val="00C33793"/>
    <w:rsid w:val="00C34660"/>
    <w:rsid w:val="00C41821"/>
    <w:rsid w:val="00C43BCA"/>
    <w:rsid w:val="00C46D58"/>
    <w:rsid w:val="00C51CB9"/>
    <w:rsid w:val="00C549B8"/>
    <w:rsid w:val="00C55909"/>
    <w:rsid w:val="00C564A8"/>
    <w:rsid w:val="00C56F2C"/>
    <w:rsid w:val="00C57E26"/>
    <w:rsid w:val="00C604A8"/>
    <w:rsid w:val="00C611CC"/>
    <w:rsid w:val="00C61D6F"/>
    <w:rsid w:val="00C6284E"/>
    <w:rsid w:val="00C62BE5"/>
    <w:rsid w:val="00C64DAC"/>
    <w:rsid w:val="00C701B3"/>
    <w:rsid w:val="00C70CB6"/>
    <w:rsid w:val="00C71D03"/>
    <w:rsid w:val="00C739DA"/>
    <w:rsid w:val="00C747EE"/>
    <w:rsid w:val="00C7635E"/>
    <w:rsid w:val="00C7792E"/>
    <w:rsid w:val="00C8001E"/>
    <w:rsid w:val="00C8059C"/>
    <w:rsid w:val="00C83F74"/>
    <w:rsid w:val="00C8729A"/>
    <w:rsid w:val="00C87731"/>
    <w:rsid w:val="00C956BA"/>
    <w:rsid w:val="00CA1D52"/>
    <w:rsid w:val="00CA299A"/>
    <w:rsid w:val="00CA552B"/>
    <w:rsid w:val="00CA6BD2"/>
    <w:rsid w:val="00CB00B9"/>
    <w:rsid w:val="00CB1F53"/>
    <w:rsid w:val="00CB2B0D"/>
    <w:rsid w:val="00CB30EA"/>
    <w:rsid w:val="00CB4009"/>
    <w:rsid w:val="00CB4442"/>
    <w:rsid w:val="00CB5E84"/>
    <w:rsid w:val="00CB7E25"/>
    <w:rsid w:val="00CC1A2B"/>
    <w:rsid w:val="00CC2F9B"/>
    <w:rsid w:val="00CC3246"/>
    <w:rsid w:val="00CC59A7"/>
    <w:rsid w:val="00CD1117"/>
    <w:rsid w:val="00CD15B4"/>
    <w:rsid w:val="00CD1805"/>
    <w:rsid w:val="00CD23F9"/>
    <w:rsid w:val="00CD3E3A"/>
    <w:rsid w:val="00CD5C63"/>
    <w:rsid w:val="00CE1620"/>
    <w:rsid w:val="00CE190B"/>
    <w:rsid w:val="00CE382F"/>
    <w:rsid w:val="00CE398A"/>
    <w:rsid w:val="00CE4B29"/>
    <w:rsid w:val="00CE50A4"/>
    <w:rsid w:val="00CE5A1E"/>
    <w:rsid w:val="00CE6169"/>
    <w:rsid w:val="00CE67C7"/>
    <w:rsid w:val="00CE6D4D"/>
    <w:rsid w:val="00CE76DB"/>
    <w:rsid w:val="00CF086A"/>
    <w:rsid w:val="00CF09D2"/>
    <w:rsid w:val="00CF1890"/>
    <w:rsid w:val="00CF1EF2"/>
    <w:rsid w:val="00CF3AC9"/>
    <w:rsid w:val="00CF5277"/>
    <w:rsid w:val="00CF56FC"/>
    <w:rsid w:val="00CF71EC"/>
    <w:rsid w:val="00D01272"/>
    <w:rsid w:val="00D017DE"/>
    <w:rsid w:val="00D03F5E"/>
    <w:rsid w:val="00D125B8"/>
    <w:rsid w:val="00D12B03"/>
    <w:rsid w:val="00D12B97"/>
    <w:rsid w:val="00D16113"/>
    <w:rsid w:val="00D16973"/>
    <w:rsid w:val="00D17E24"/>
    <w:rsid w:val="00D17F5C"/>
    <w:rsid w:val="00D20723"/>
    <w:rsid w:val="00D22F3D"/>
    <w:rsid w:val="00D24871"/>
    <w:rsid w:val="00D258D7"/>
    <w:rsid w:val="00D262B1"/>
    <w:rsid w:val="00D27353"/>
    <w:rsid w:val="00D31665"/>
    <w:rsid w:val="00D32D21"/>
    <w:rsid w:val="00D334DB"/>
    <w:rsid w:val="00D33787"/>
    <w:rsid w:val="00D343F3"/>
    <w:rsid w:val="00D36C60"/>
    <w:rsid w:val="00D42122"/>
    <w:rsid w:val="00D427EC"/>
    <w:rsid w:val="00D42936"/>
    <w:rsid w:val="00D44179"/>
    <w:rsid w:val="00D4479A"/>
    <w:rsid w:val="00D46937"/>
    <w:rsid w:val="00D51E9B"/>
    <w:rsid w:val="00D531F2"/>
    <w:rsid w:val="00D54731"/>
    <w:rsid w:val="00D552E2"/>
    <w:rsid w:val="00D5794B"/>
    <w:rsid w:val="00D62E1B"/>
    <w:rsid w:val="00D646CB"/>
    <w:rsid w:val="00D64AB0"/>
    <w:rsid w:val="00D652A6"/>
    <w:rsid w:val="00D7321A"/>
    <w:rsid w:val="00D7456F"/>
    <w:rsid w:val="00D75A9C"/>
    <w:rsid w:val="00D76B3A"/>
    <w:rsid w:val="00D814F2"/>
    <w:rsid w:val="00D81BDE"/>
    <w:rsid w:val="00D87260"/>
    <w:rsid w:val="00D91C63"/>
    <w:rsid w:val="00D920B7"/>
    <w:rsid w:val="00D9323F"/>
    <w:rsid w:val="00D93FC9"/>
    <w:rsid w:val="00DA07F7"/>
    <w:rsid w:val="00DA19F4"/>
    <w:rsid w:val="00DA4207"/>
    <w:rsid w:val="00DA4886"/>
    <w:rsid w:val="00DA7967"/>
    <w:rsid w:val="00DA7DC6"/>
    <w:rsid w:val="00DB00E7"/>
    <w:rsid w:val="00DB1BF1"/>
    <w:rsid w:val="00DB28E6"/>
    <w:rsid w:val="00DB36FB"/>
    <w:rsid w:val="00DC52BA"/>
    <w:rsid w:val="00DC58AD"/>
    <w:rsid w:val="00DC5D72"/>
    <w:rsid w:val="00DC621B"/>
    <w:rsid w:val="00DC62E3"/>
    <w:rsid w:val="00DC7961"/>
    <w:rsid w:val="00DD0BD4"/>
    <w:rsid w:val="00DD1727"/>
    <w:rsid w:val="00DD46F1"/>
    <w:rsid w:val="00DD6FA4"/>
    <w:rsid w:val="00DD71FE"/>
    <w:rsid w:val="00DD7CB1"/>
    <w:rsid w:val="00DE2264"/>
    <w:rsid w:val="00DE4F75"/>
    <w:rsid w:val="00DE634F"/>
    <w:rsid w:val="00DE6628"/>
    <w:rsid w:val="00DE6D23"/>
    <w:rsid w:val="00DE7E21"/>
    <w:rsid w:val="00DF3730"/>
    <w:rsid w:val="00DF3BCC"/>
    <w:rsid w:val="00DF4B41"/>
    <w:rsid w:val="00DF77FB"/>
    <w:rsid w:val="00E00777"/>
    <w:rsid w:val="00E00A32"/>
    <w:rsid w:val="00E0149B"/>
    <w:rsid w:val="00E01C30"/>
    <w:rsid w:val="00E05E45"/>
    <w:rsid w:val="00E060C9"/>
    <w:rsid w:val="00E06729"/>
    <w:rsid w:val="00E07392"/>
    <w:rsid w:val="00E10252"/>
    <w:rsid w:val="00E102B2"/>
    <w:rsid w:val="00E118CF"/>
    <w:rsid w:val="00E14D0D"/>
    <w:rsid w:val="00E17098"/>
    <w:rsid w:val="00E176F0"/>
    <w:rsid w:val="00E20586"/>
    <w:rsid w:val="00E21F44"/>
    <w:rsid w:val="00E22349"/>
    <w:rsid w:val="00E2456C"/>
    <w:rsid w:val="00E25460"/>
    <w:rsid w:val="00E301DC"/>
    <w:rsid w:val="00E34C06"/>
    <w:rsid w:val="00E3513B"/>
    <w:rsid w:val="00E35591"/>
    <w:rsid w:val="00E36384"/>
    <w:rsid w:val="00E4081C"/>
    <w:rsid w:val="00E446B8"/>
    <w:rsid w:val="00E44E12"/>
    <w:rsid w:val="00E45B1A"/>
    <w:rsid w:val="00E470B2"/>
    <w:rsid w:val="00E50650"/>
    <w:rsid w:val="00E52A20"/>
    <w:rsid w:val="00E54B69"/>
    <w:rsid w:val="00E561FF"/>
    <w:rsid w:val="00E5622D"/>
    <w:rsid w:val="00E5796E"/>
    <w:rsid w:val="00E60405"/>
    <w:rsid w:val="00E62092"/>
    <w:rsid w:val="00E62731"/>
    <w:rsid w:val="00E64E33"/>
    <w:rsid w:val="00E704F4"/>
    <w:rsid w:val="00E70D4C"/>
    <w:rsid w:val="00E74067"/>
    <w:rsid w:val="00E74934"/>
    <w:rsid w:val="00E821C8"/>
    <w:rsid w:val="00E8273E"/>
    <w:rsid w:val="00E843AE"/>
    <w:rsid w:val="00E85152"/>
    <w:rsid w:val="00E857DF"/>
    <w:rsid w:val="00E85CED"/>
    <w:rsid w:val="00E86A13"/>
    <w:rsid w:val="00E87E04"/>
    <w:rsid w:val="00E91CD1"/>
    <w:rsid w:val="00E92254"/>
    <w:rsid w:val="00E92D54"/>
    <w:rsid w:val="00E934E1"/>
    <w:rsid w:val="00E94907"/>
    <w:rsid w:val="00EA2AC7"/>
    <w:rsid w:val="00EA5EEF"/>
    <w:rsid w:val="00EA6AF9"/>
    <w:rsid w:val="00EB0A81"/>
    <w:rsid w:val="00EB3A1D"/>
    <w:rsid w:val="00EB4669"/>
    <w:rsid w:val="00EB4FF1"/>
    <w:rsid w:val="00EB5712"/>
    <w:rsid w:val="00EB6A21"/>
    <w:rsid w:val="00EC3416"/>
    <w:rsid w:val="00EC73CA"/>
    <w:rsid w:val="00EC781A"/>
    <w:rsid w:val="00ED003A"/>
    <w:rsid w:val="00ED2610"/>
    <w:rsid w:val="00ED26E0"/>
    <w:rsid w:val="00ED30D3"/>
    <w:rsid w:val="00ED39F1"/>
    <w:rsid w:val="00ED3D17"/>
    <w:rsid w:val="00ED74FF"/>
    <w:rsid w:val="00EE5B5A"/>
    <w:rsid w:val="00EF329D"/>
    <w:rsid w:val="00EF55BD"/>
    <w:rsid w:val="00EF56B9"/>
    <w:rsid w:val="00EF716C"/>
    <w:rsid w:val="00EF7253"/>
    <w:rsid w:val="00F00D95"/>
    <w:rsid w:val="00F0441D"/>
    <w:rsid w:val="00F0753F"/>
    <w:rsid w:val="00F10377"/>
    <w:rsid w:val="00F10E56"/>
    <w:rsid w:val="00F11C2C"/>
    <w:rsid w:val="00F14B35"/>
    <w:rsid w:val="00F200E3"/>
    <w:rsid w:val="00F2022A"/>
    <w:rsid w:val="00F2046C"/>
    <w:rsid w:val="00F21C82"/>
    <w:rsid w:val="00F237EE"/>
    <w:rsid w:val="00F24C98"/>
    <w:rsid w:val="00F24D44"/>
    <w:rsid w:val="00F25010"/>
    <w:rsid w:val="00F25BAE"/>
    <w:rsid w:val="00F270B1"/>
    <w:rsid w:val="00F31B63"/>
    <w:rsid w:val="00F32E82"/>
    <w:rsid w:val="00F32F55"/>
    <w:rsid w:val="00F41A3B"/>
    <w:rsid w:val="00F500B0"/>
    <w:rsid w:val="00F50507"/>
    <w:rsid w:val="00F54320"/>
    <w:rsid w:val="00F5488F"/>
    <w:rsid w:val="00F54E88"/>
    <w:rsid w:val="00F550A0"/>
    <w:rsid w:val="00F57778"/>
    <w:rsid w:val="00F60283"/>
    <w:rsid w:val="00F62916"/>
    <w:rsid w:val="00F6502D"/>
    <w:rsid w:val="00F6695F"/>
    <w:rsid w:val="00F70330"/>
    <w:rsid w:val="00F74253"/>
    <w:rsid w:val="00F74276"/>
    <w:rsid w:val="00F756A5"/>
    <w:rsid w:val="00F80971"/>
    <w:rsid w:val="00F87ABD"/>
    <w:rsid w:val="00F91958"/>
    <w:rsid w:val="00F93D16"/>
    <w:rsid w:val="00F944C7"/>
    <w:rsid w:val="00F94E77"/>
    <w:rsid w:val="00F9613F"/>
    <w:rsid w:val="00F96286"/>
    <w:rsid w:val="00F96428"/>
    <w:rsid w:val="00F975A1"/>
    <w:rsid w:val="00F97ED7"/>
    <w:rsid w:val="00FA21A9"/>
    <w:rsid w:val="00FA4080"/>
    <w:rsid w:val="00FA48B4"/>
    <w:rsid w:val="00FB1F98"/>
    <w:rsid w:val="00FB22DE"/>
    <w:rsid w:val="00FB2E4D"/>
    <w:rsid w:val="00FB3752"/>
    <w:rsid w:val="00FB46A3"/>
    <w:rsid w:val="00FC1366"/>
    <w:rsid w:val="00FC325A"/>
    <w:rsid w:val="00FC36F3"/>
    <w:rsid w:val="00FC5335"/>
    <w:rsid w:val="00FC53A1"/>
    <w:rsid w:val="00FC569E"/>
    <w:rsid w:val="00FC7205"/>
    <w:rsid w:val="00FC7749"/>
    <w:rsid w:val="00FC7A00"/>
    <w:rsid w:val="00FD02FD"/>
    <w:rsid w:val="00FD10B9"/>
    <w:rsid w:val="00FE0EE4"/>
    <w:rsid w:val="00FE0FE6"/>
    <w:rsid w:val="00FE2F7A"/>
    <w:rsid w:val="00FE3416"/>
    <w:rsid w:val="00FE384A"/>
    <w:rsid w:val="00FE5ACF"/>
    <w:rsid w:val="00FE6C23"/>
    <w:rsid w:val="00FE7270"/>
    <w:rsid w:val="00FF475D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CBA8A04-601F-4C0F-9566-CB775DD0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7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Default Paragraph Font" w:uiPriority="1"/>
    <w:lsdException w:name="Hyperlink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49B"/>
    <w:rPr>
      <w:sz w:val="24"/>
      <w:lang w:val="en-AU"/>
    </w:rPr>
  </w:style>
  <w:style w:type="paragraph" w:styleId="Heading1">
    <w:name w:val="heading 1"/>
    <w:aliases w:val="PhD Heading 1 (APA)"/>
    <w:basedOn w:val="Normal"/>
    <w:next w:val="Normal"/>
    <w:link w:val="Heading1Char"/>
    <w:qFormat/>
    <w:rsid w:val="009C649B"/>
    <w:pPr>
      <w:keepNext/>
      <w:numPr>
        <w:numId w:val="4"/>
      </w:numPr>
      <w:spacing w:before="240" w:after="480" w:line="480" w:lineRule="auto"/>
      <w:jc w:val="center"/>
      <w:outlineLvl w:val="0"/>
    </w:pPr>
    <w:rPr>
      <w:b/>
      <w:bCs/>
      <w:sz w:val="28"/>
      <w:szCs w:val="32"/>
      <w:lang w:val="x-none" w:eastAsia="x-none"/>
    </w:rPr>
  </w:style>
  <w:style w:type="paragraph" w:styleId="Heading2">
    <w:name w:val="heading 2"/>
    <w:aliases w:val="PhD Heading 2 (APA)"/>
    <w:basedOn w:val="Normal"/>
    <w:next w:val="Normal"/>
    <w:link w:val="Heading2Char"/>
    <w:qFormat/>
    <w:rsid w:val="009C649B"/>
    <w:pPr>
      <w:keepNext/>
      <w:spacing w:before="240" w:after="240"/>
      <w:outlineLvl w:val="1"/>
    </w:pPr>
    <w:rPr>
      <w:b/>
      <w:bCs/>
      <w:iCs/>
      <w:szCs w:val="28"/>
      <w:lang w:val="x-none"/>
    </w:rPr>
  </w:style>
  <w:style w:type="paragraph" w:styleId="Heading3">
    <w:name w:val="heading 3"/>
    <w:aliases w:val="PhD Heading 3 (APA),PhD Heading 3"/>
    <w:basedOn w:val="Normal"/>
    <w:next w:val="Normal"/>
    <w:link w:val="Heading3Char"/>
    <w:qFormat/>
    <w:rsid w:val="009C649B"/>
    <w:pPr>
      <w:keepNext/>
      <w:spacing w:before="120" w:after="180"/>
      <w:ind w:left="567"/>
      <w:outlineLvl w:val="2"/>
    </w:pPr>
    <w:rPr>
      <w:b/>
      <w:bCs/>
      <w:szCs w:val="26"/>
      <w:lang w:val="x-none"/>
    </w:rPr>
  </w:style>
  <w:style w:type="paragraph" w:styleId="Heading4">
    <w:name w:val="heading 4"/>
    <w:aliases w:val="PhD Heading 4 (APA),PhD Heading 4,APA 3"/>
    <w:basedOn w:val="Normal"/>
    <w:next w:val="Normal"/>
    <w:link w:val="Heading4Char"/>
    <w:qFormat/>
    <w:rsid w:val="009C649B"/>
    <w:pPr>
      <w:keepNext/>
      <w:spacing w:before="120" w:after="180"/>
      <w:ind w:firstLine="567"/>
      <w:outlineLvl w:val="3"/>
    </w:pPr>
    <w:rPr>
      <w:b/>
      <w:bCs/>
      <w:i/>
      <w:szCs w:val="28"/>
      <w:lang w:val="x-none"/>
    </w:rPr>
  </w:style>
  <w:style w:type="paragraph" w:styleId="Heading5">
    <w:name w:val="heading 5"/>
    <w:aliases w:val="PhD Heading 5 (APA)"/>
    <w:basedOn w:val="Normal"/>
    <w:next w:val="Normal"/>
    <w:link w:val="Heading5Char"/>
    <w:qFormat/>
    <w:rsid w:val="009C649B"/>
    <w:pPr>
      <w:keepNext/>
      <w:spacing w:before="120" w:after="120"/>
      <w:ind w:firstLine="567"/>
      <w:outlineLvl w:val="4"/>
    </w:pPr>
    <w:rPr>
      <w:bCs/>
      <w:i/>
      <w:iCs/>
      <w:szCs w:val="26"/>
      <w:lang w:val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9C649B"/>
    <w:pPr>
      <w:tabs>
        <w:tab w:val="num" w:pos="1152"/>
      </w:tabs>
      <w:spacing w:before="240" w:after="60"/>
      <w:ind w:left="1152" w:hanging="1152"/>
      <w:outlineLvl w:val="5"/>
    </w:pPr>
    <w:rPr>
      <w:i/>
      <w:lang w:val="x-none"/>
    </w:rPr>
  </w:style>
  <w:style w:type="paragraph" w:styleId="Heading7">
    <w:name w:val="heading 7"/>
    <w:basedOn w:val="Normal"/>
    <w:next w:val="Normal"/>
    <w:link w:val="Heading7Char"/>
    <w:qFormat/>
    <w:rsid w:val="009C649B"/>
    <w:pPr>
      <w:autoSpaceDE w:val="0"/>
      <w:autoSpaceDN w:val="0"/>
      <w:adjustRightInd w:val="0"/>
      <w:spacing w:before="240" w:after="60" w:line="360" w:lineRule="auto"/>
      <w:jc w:val="both"/>
      <w:outlineLvl w:val="6"/>
    </w:pPr>
    <w:rPr>
      <w:color w:val="000000"/>
      <w:lang w:val="x-none"/>
    </w:rPr>
  </w:style>
  <w:style w:type="paragraph" w:styleId="Heading8">
    <w:name w:val="heading 8"/>
    <w:basedOn w:val="Normal"/>
    <w:next w:val="PhDNormal"/>
    <w:link w:val="Heading8Char"/>
    <w:unhideWhenUsed/>
    <w:qFormat/>
    <w:rsid w:val="009C649B"/>
    <w:pPr>
      <w:tabs>
        <w:tab w:val="num" w:pos="1440"/>
        <w:tab w:val="left" w:pos="1843"/>
      </w:tabs>
      <w:spacing w:after="120" w:line="300" w:lineRule="atLeast"/>
      <w:ind w:left="1440" w:hanging="1440"/>
      <w:outlineLvl w:val="7"/>
    </w:pPr>
    <w:rPr>
      <w:lang w:val="x-none"/>
    </w:rPr>
  </w:style>
  <w:style w:type="paragraph" w:styleId="Heading9">
    <w:name w:val="heading 9"/>
    <w:basedOn w:val="Normal"/>
    <w:next w:val="Normal"/>
    <w:link w:val="Heading9Char"/>
    <w:unhideWhenUsed/>
    <w:qFormat/>
    <w:rsid w:val="009C649B"/>
    <w:pPr>
      <w:tabs>
        <w:tab w:val="left" w:pos="851"/>
        <w:tab w:val="num" w:pos="1584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ind w:left="1584" w:hanging="1584"/>
      <w:outlineLvl w:val="8"/>
    </w:pPr>
    <w:rPr>
      <w:i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9C649B"/>
    <w:pPr>
      <w:spacing w:after="120" w:line="480" w:lineRule="auto"/>
      <w:ind w:firstLine="567"/>
      <w:jc w:val="both"/>
    </w:pPr>
    <w:rPr>
      <w:sz w:val="24"/>
      <w:szCs w:val="22"/>
      <w:lang w:val="en-AU"/>
    </w:rPr>
  </w:style>
  <w:style w:type="paragraph" w:styleId="TOC8">
    <w:name w:val="toc 8"/>
    <w:basedOn w:val="Normal"/>
    <w:next w:val="Normal"/>
    <w:autoRedefine/>
    <w:semiHidden/>
    <w:rsid w:val="009C649B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9C649B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9C649B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uiPriority w:val="39"/>
    <w:rsid w:val="009C649B"/>
    <w:pPr>
      <w:ind w:left="960"/>
    </w:pPr>
    <w:rPr>
      <w:sz w:val="20"/>
      <w:lang w:eastAsia="en-AU"/>
    </w:rPr>
  </w:style>
  <w:style w:type="paragraph" w:styleId="TOC4">
    <w:name w:val="toc 4"/>
    <w:basedOn w:val="Normal"/>
    <w:next w:val="Normal"/>
    <w:autoRedefine/>
    <w:uiPriority w:val="39"/>
    <w:rsid w:val="00996DDC"/>
    <w:pPr>
      <w:tabs>
        <w:tab w:val="right" w:leader="dot" w:pos="8211"/>
      </w:tabs>
      <w:ind w:left="720"/>
    </w:pPr>
    <w:rPr>
      <w:noProof/>
      <w:sz w:val="20"/>
    </w:rPr>
  </w:style>
  <w:style w:type="paragraph" w:styleId="TOC3">
    <w:name w:val="toc 3"/>
    <w:basedOn w:val="Normal"/>
    <w:next w:val="Normal"/>
    <w:uiPriority w:val="39"/>
    <w:rsid w:val="009C649B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9C649B"/>
    <w:pPr>
      <w:tabs>
        <w:tab w:val="left" w:pos="567"/>
        <w:tab w:val="right" w:leader="dot" w:pos="8221"/>
      </w:tabs>
      <w:spacing w:before="120"/>
    </w:pPr>
    <w:rPr>
      <w:noProof/>
      <w:sz w:val="22"/>
    </w:rPr>
  </w:style>
  <w:style w:type="paragraph" w:styleId="TOC1">
    <w:name w:val="toc 1"/>
    <w:basedOn w:val="Normal"/>
    <w:next w:val="Normal"/>
    <w:link w:val="TOC1Char"/>
    <w:uiPriority w:val="39"/>
    <w:rsid w:val="009C649B"/>
    <w:pPr>
      <w:tabs>
        <w:tab w:val="left" w:pos="567"/>
        <w:tab w:val="left" w:pos="1276"/>
        <w:tab w:val="right" w:leader="dot" w:pos="8222"/>
      </w:tabs>
      <w:spacing w:before="120"/>
    </w:pPr>
    <w:rPr>
      <w:b/>
      <w:bCs/>
      <w:lang w:val="x-none"/>
    </w:rPr>
  </w:style>
  <w:style w:type="paragraph" w:styleId="Footer">
    <w:name w:val="footer"/>
    <w:basedOn w:val="Normal"/>
    <w:link w:val="FooterChar"/>
    <w:uiPriority w:val="99"/>
    <w:rsid w:val="009C649B"/>
    <w:pPr>
      <w:tabs>
        <w:tab w:val="center" w:pos="4320"/>
        <w:tab w:val="right" w:pos="8640"/>
      </w:tabs>
    </w:pPr>
    <w:rPr>
      <w:sz w:val="20"/>
      <w:lang w:val="x-none"/>
    </w:rPr>
  </w:style>
  <w:style w:type="paragraph" w:styleId="FootnoteText">
    <w:name w:val="footnote text"/>
    <w:basedOn w:val="Normal"/>
    <w:semiHidden/>
    <w:rsid w:val="009C649B"/>
    <w:rPr>
      <w:sz w:val="20"/>
    </w:rPr>
  </w:style>
  <w:style w:type="paragraph" w:customStyle="1" w:styleId="CHAPTERHEAD">
    <w:name w:val="CHAPTER HEAD"/>
    <w:basedOn w:val="Normal"/>
    <w:semiHidden/>
    <w:rsid w:val="009C649B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9C649B"/>
    <w:pPr>
      <w:pBdr>
        <w:top w:val="none" w:sz="0" w:space="0" w:color="auto"/>
        <w:bottom w:val="single" w:sz="4" w:space="6" w:color="auto"/>
      </w:pBdr>
    </w:pPr>
    <w:rPr>
      <w:sz w:val="20"/>
    </w:rPr>
  </w:style>
  <w:style w:type="paragraph" w:styleId="Caption">
    <w:name w:val="caption"/>
    <w:basedOn w:val="Normal"/>
    <w:next w:val="Normal"/>
    <w:qFormat/>
    <w:rsid w:val="009C649B"/>
    <w:rPr>
      <w:b/>
      <w:bCs/>
      <w:sz w:val="20"/>
    </w:rPr>
  </w:style>
  <w:style w:type="paragraph" w:customStyle="1" w:styleId="PhDNormal2">
    <w:name w:val="PhD Normal 2"/>
    <w:basedOn w:val="PhDNormal"/>
    <w:link w:val="PhDNormal2CharChar"/>
    <w:qFormat/>
    <w:rsid w:val="009C649B"/>
    <w:pPr>
      <w:tabs>
        <w:tab w:val="left" w:pos="1418"/>
      </w:tabs>
      <w:ind w:firstLine="0"/>
    </w:pPr>
    <w:rPr>
      <w:lang w:val="x-none"/>
    </w:rPr>
  </w:style>
  <w:style w:type="paragraph" w:styleId="Title">
    <w:name w:val="Title"/>
    <w:aliases w:val="PhD Title"/>
    <w:basedOn w:val="Normal"/>
    <w:next w:val="PhDNormal"/>
    <w:link w:val="TitleChar"/>
    <w:qFormat/>
    <w:rsid w:val="009C649B"/>
    <w:pPr>
      <w:spacing w:before="2160" w:after="1200"/>
      <w:jc w:val="center"/>
    </w:pPr>
    <w:rPr>
      <w:b/>
      <w:smallCaps/>
      <w:sz w:val="48"/>
      <w:szCs w:val="48"/>
      <w:lang w:val="x-none"/>
    </w:rPr>
  </w:style>
  <w:style w:type="paragraph" w:customStyle="1" w:styleId="PhDReference">
    <w:name w:val="PhD Reference"/>
    <w:basedOn w:val="PhDNormal"/>
    <w:qFormat/>
    <w:rsid w:val="009C649B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semiHidden/>
    <w:rsid w:val="009C649B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9C649B"/>
    <w:pPr>
      <w:keepNext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/>
    </w:pPr>
    <w:rPr>
      <w:rFonts w:eastAsia="PMingLiU" w:cs="Courier New"/>
      <w:b w:val="0"/>
      <w:sz w:val="24"/>
      <w:szCs w:val="20"/>
      <w:lang w:eastAsia="en-AU"/>
    </w:rPr>
  </w:style>
  <w:style w:type="paragraph" w:customStyle="1" w:styleId="PhDBulletIndent">
    <w:name w:val="PhD Bullet Indent"/>
    <w:basedOn w:val="PhDBullet"/>
    <w:qFormat/>
    <w:rsid w:val="009C649B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9C649B"/>
    <w:pPr>
      <w:tabs>
        <w:tab w:val="right" w:leader="dot" w:pos="8080"/>
      </w:tabs>
      <w:spacing w:before="120" w:after="120"/>
      <w:ind w:left="1247" w:right="851" w:hanging="1247"/>
    </w:pPr>
  </w:style>
  <w:style w:type="paragraph" w:customStyle="1" w:styleId="TOC1A">
    <w:name w:val="TOC 1A"/>
    <w:basedOn w:val="TOC1"/>
    <w:semiHidden/>
    <w:rsid w:val="009C649B"/>
    <w:pPr>
      <w:jc w:val="center"/>
    </w:pPr>
  </w:style>
  <w:style w:type="paragraph" w:styleId="TOC9">
    <w:name w:val="toc 9"/>
    <w:basedOn w:val="Normal"/>
    <w:next w:val="Normal"/>
    <w:autoRedefine/>
    <w:semiHidden/>
    <w:rsid w:val="009C649B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uiPriority w:val="99"/>
    <w:rsid w:val="009C649B"/>
    <w:rPr>
      <w:color w:val="0000FF"/>
      <w:u w:val="single"/>
    </w:rPr>
  </w:style>
  <w:style w:type="paragraph" w:customStyle="1" w:styleId="PhDFooter">
    <w:name w:val="PhD Footer"/>
    <w:basedOn w:val="Normal"/>
    <w:rsid w:val="009C649B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uiPriority w:val="99"/>
    <w:rsid w:val="009C649B"/>
    <w:pPr>
      <w:pBdr>
        <w:bottom w:val="single" w:sz="4" w:space="1" w:color="auto"/>
      </w:pBdr>
      <w:tabs>
        <w:tab w:val="center" w:pos="4320"/>
        <w:tab w:val="right" w:pos="8100"/>
      </w:tabs>
      <w:spacing w:after="120"/>
    </w:pPr>
    <w:rPr>
      <w:sz w:val="20"/>
      <w:lang w:val="x-none"/>
    </w:rPr>
  </w:style>
  <w:style w:type="paragraph" w:customStyle="1" w:styleId="PhDNameofCandidate">
    <w:name w:val="PhD Name of Candidate"/>
    <w:basedOn w:val="Heading3"/>
    <w:qFormat/>
    <w:rsid w:val="009C649B"/>
    <w:pPr>
      <w:spacing w:before="960" w:after="120"/>
      <w:ind w:left="0"/>
      <w:jc w:val="center"/>
      <w:outlineLvl w:val="9"/>
    </w:pPr>
    <w:rPr>
      <w:bCs w:val="0"/>
      <w:sz w:val="32"/>
      <w:szCs w:val="22"/>
    </w:rPr>
  </w:style>
  <w:style w:type="paragraph" w:styleId="BalloonText">
    <w:name w:val="Balloon Text"/>
    <w:basedOn w:val="Normal"/>
    <w:semiHidden/>
    <w:rsid w:val="009C649B"/>
    <w:rPr>
      <w:rFonts w:ascii="Tahoma" w:hAnsi="Tahoma" w:cs="Tahoma"/>
      <w:sz w:val="16"/>
      <w:szCs w:val="16"/>
    </w:rPr>
  </w:style>
  <w:style w:type="numbering" w:styleId="111111">
    <w:name w:val="Outline List 2"/>
    <w:basedOn w:val="NoList"/>
    <w:rsid w:val="009C649B"/>
    <w:pPr>
      <w:numPr>
        <w:numId w:val="1"/>
      </w:numPr>
    </w:pPr>
  </w:style>
  <w:style w:type="paragraph" w:styleId="DocumentMap">
    <w:name w:val="Document Map"/>
    <w:basedOn w:val="Normal"/>
    <w:semiHidden/>
    <w:rsid w:val="009C649B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link w:val="PhDNormal"/>
    <w:rsid w:val="009C649B"/>
    <w:rPr>
      <w:sz w:val="24"/>
      <w:szCs w:val="22"/>
      <w:lang w:val="en-AU" w:eastAsia="en-US" w:bidi="ar-SA"/>
    </w:rPr>
  </w:style>
  <w:style w:type="character" w:styleId="FollowedHyperlink">
    <w:name w:val="FollowedHyperlink"/>
    <w:rsid w:val="009C649B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9C649B"/>
    <w:pPr>
      <w:tabs>
        <w:tab w:val="left" w:pos="2041"/>
      </w:tabs>
      <w:autoSpaceDE w:val="0"/>
      <w:autoSpaceDN w:val="0"/>
      <w:adjustRightInd w:val="0"/>
      <w:spacing w:after="18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rsid w:val="009C649B"/>
    <w:tblPr>
      <w:tblCellSpacing w:w="28" w:type="dxa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tblCellSpacing w:w="28" w:type="dxa"/>
    </w:trPr>
  </w:style>
  <w:style w:type="paragraph" w:customStyle="1" w:styleId="PhDTableCaption">
    <w:name w:val="PhD Table Caption"/>
    <w:next w:val="PhDNormal"/>
    <w:qFormat/>
    <w:rsid w:val="009C649B"/>
    <w:pPr>
      <w:spacing w:before="120" w:after="180" w:line="360" w:lineRule="auto"/>
    </w:pPr>
    <w:rPr>
      <w:lang w:val="en-AU"/>
    </w:rPr>
  </w:style>
  <w:style w:type="paragraph" w:customStyle="1" w:styleId="PhDAppendicesBibliographyAPA">
    <w:name w:val="PhD Appendices &amp; Bibliography (APA)"/>
    <w:next w:val="PhDReference"/>
    <w:rsid w:val="009C649B"/>
    <w:pPr>
      <w:tabs>
        <w:tab w:val="left" w:pos="567"/>
      </w:tabs>
      <w:spacing w:before="240" w:after="480"/>
      <w:jc w:val="center"/>
      <w:outlineLvl w:val="0"/>
    </w:pPr>
    <w:rPr>
      <w:b/>
      <w:sz w:val="28"/>
      <w:lang w:val="en-AU"/>
    </w:rPr>
  </w:style>
  <w:style w:type="paragraph" w:customStyle="1" w:styleId="PhDAppendixSub-heading">
    <w:name w:val="PhD Appendix Sub-heading"/>
    <w:basedOn w:val="Heading3"/>
    <w:next w:val="PhDNormal"/>
    <w:rsid w:val="009C649B"/>
    <w:pPr>
      <w:spacing w:after="240"/>
      <w:ind w:left="0"/>
      <w:jc w:val="center"/>
    </w:pPr>
    <w:rPr>
      <w:bCs w:val="0"/>
      <w:szCs w:val="22"/>
    </w:rPr>
  </w:style>
  <w:style w:type="paragraph" w:customStyle="1" w:styleId="PhDNumberIndent">
    <w:name w:val="PhD Number Indent"/>
    <w:qFormat/>
    <w:rsid w:val="009C649B"/>
    <w:pPr>
      <w:keepLines/>
      <w:numPr>
        <w:numId w:val="3"/>
      </w:numPr>
      <w:spacing w:after="120" w:line="360" w:lineRule="auto"/>
      <w:jc w:val="both"/>
    </w:pPr>
    <w:rPr>
      <w:sz w:val="24"/>
      <w:szCs w:val="22"/>
      <w:lang w:val="en-AU"/>
    </w:rPr>
  </w:style>
  <w:style w:type="paragraph" w:customStyle="1" w:styleId="PhDFigureCaption">
    <w:name w:val="PhD Figure Caption"/>
    <w:next w:val="PhDNormal"/>
    <w:link w:val="PhDFigureCaptionCharChar"/>
    <w:qFormat/>
    <w:rsid w:val="009C649B"/>
    <w:pPr>
      <w:spacing w:before="120" w:after="240"/>
      <w:jc w:val="center"/>
    </w:pPr>
    <w:rPr>
      <w:szCs w:val="22"/>
      <w:lang w:val="en-AU"/>
    </w:rPr>
  </w:style>
  <w:style w:type="paragraph" w:styleId="EndnoteText">
    <w:name w:val="endnote text"/>
    <w:basedOn w:val="Normal"/>
    <w:semiHidden/>
    <w:rsid w:val="009C649B"/>
    <w:rPr>
      <w:sz w:val="20"/>
    </w:rPr>
  </w:style>
  <w:style w:type="character" w:customStyle="1" w:styleId="PhDFigureCaptionCharChar">
    <w:name w:val="PhD Figure Caption Char Char"/>
    <w:basedOn w:val="PhDNormalChar"/>
    <w:link w:val="PhDFigureCaption"/>
    <w:rsid w:val="009C649B"/>
    <w:rPr>
      <w:sz w:val="24"/>
      <w:szCs w:val="22"/>
      <w:lang w:val="en-AU" w:eastAsia="en-US" w:bidi="ar-SA"/>
    </w:rPr>
  </w:style>
  <w:style w:type="character" w:styleId="EndnoteReference">
    <w:name w:val="endnote reference"/>
    <w:semiHidden/>
    <w:rsid w:val="009C649B"/>
    <w:rPr>
      <w:vertAlign w:val="superscript"/>
    </w:rPr>
  </w:style>
  <w:style w:type="character" w:customStyle="1" w:styleId="Heading1Char">
    <w:name w:val="Heading 1 Char"/>
    <w:aliases w:val="PhD Heading 1 (APA) Char"/>
    <w:link w:val="Heading1"/>
    <w:rsid w:val="009C649B"/>
    <w:rPr>
      <w:b/>
      <w:bCs/>
      <w:sz w:val="28"/>
      <w:szCs w:val="32"/>
      <w:lang w:val="x-none" w:eastAsia="x-none"/>
    </w:rPr>
  </w:style>
  <w:style w:type="paragraph" w:customStyle="1" w:styleId="PhDBullet">
    <w:name w:val="PhD Bullet"/>
    <w:basedOn w:val="PhDNormal"/>
    <w:qFormat/>
    <w:rsid w:val="009C649B"/>
    <w:pPr>
      <w:numPr>
        <w:numId w:val="2"/>
      </w:numPr>
    </w:pPr>
  </w:style>
  <w:style w:type="character" w:customStyle="1" w:styleId="PhDNormal2CharChar">
    <w:name w:val="PhD Normal 2 Char Char"/>
    <w:link w:val="PhDNormal2"/>
    <w:rsid w:val="009C649B"/>
    <w:rPr>
      <w:sz w:val="24"/>
      <w:szCs w:val="22"/>
      <w:lang w:eastAsia="en-US"/>
    </w:rPr>
  </w:style>
  <w:style w:type="character" w:customStyle="1" w:styleId="TOC1Char">
    <w:name w:val="TOC 1 Char"/>
    <w:link w:val="TOC1"/>
    <w:uiPriority w:val="39"/>
    <w:rsid w:val="009C649B"/>
    <w:rPr>
      <w:b/>
      <w:bCs/>
      <w:sz w:val="24"/>
      <w:lang w:eastAsia="en-US"/>
    </w:rPr>
  </w:style>
  <w:style w:type="character" w:customStyle="1" w:styleId="HeaderChar">
    <w:name w:val="Header Char"/>
    <w:link w:val="Header"/>
    <w:uiPriority w:val="99"/>
    <w:rsid w:val="009C649B"/>
    <w:rPr>
      <w:lang w:eastAsia="en-US"/>
    </w:rPr>
  </w:style>
  <w:style w:type="character" w:customStyle="1" w:styleId="Heading2Char">
    <w:name w:val="Heading 2 Char"/>
    <w:aliases w:val="PhD Heading 2 (APA) Char"/>
    <w:link w:val="Heading2"/>
    <w:locked/>
    <w:rsid w:val="009C649B"/>
    <w:rPr>
      <w:rFonts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aliases w:val="PhD Heading 3 (APA) Char,PhD Heading 3 Char"/>
    <w:link w:val="Heading3"/>
    <w:locked/>
    <w:rsid w:val="009C649B"/>
    <w:rPr>
      <w:rFonts w:cs="Arial"/>
      <w:b/>
      <w:bCs/>
      <w:sz w:val="24"/>
      <w:szCs w:val="26"/>
      <w:lang w:eastAsia="en-US"/>
    </w:rPr>
  </w:style>
  <w:style w:type="character" w:customStyle="1" w:styleId="Heading4Char">
    <w:name w:val="Heading 4 Char"/>
    <w:aliases w:val="PhD Heading 4 (APA) Char,PhD Heading 4 Char,APA 3 Char"/>
    <w:link w:val="Heading4"/>
    <w:rsid w:val="009C649B"/>
    <w:rPr>
      <w:b/>
      <w:bCs/>
      <w:i/>
      <w:sz w:val="24"/>
      <w:szCs w:val="28"/>
      <w:lang w:eastAsia="en-US"/>
    </w:rPr>
  </w:style>
  <w:style w:type="character" w:customStyle="1" w:styleId="Heading5Char">
    <w:name w:val="Heading 5 Char"/>
    <w:aliases w:val="PhD Heading 5 (APA) Char"/>
    <w:link w:val="Heading5"/>
    <w:rsid w:val="009C649B"/>
    <w:rPr>
      <w:bCs/>
      <w:i/>
      <w:iCs/>
      <w:sz w:val="24"/>
      <w:szCs w:val="26"/>
      <w:lang w:eastAsia="en-US"/>
    </w:rPr>
  </w:style>
  <w:style w:type="character" w:customStyle="1" w:styleId="Heading7Char">
    <w:name w:val="Heading 7 Char"/>
    <w:link w:val="Heading7"/>
    <w:locked/>
    <w:rsid w:val="009C649B"/>
    <w:rPr>
      <w:color w:val="000000"/>
      <w:sz w:val="24"/>
      <w:lang w:eastAsia="en-US"/>
    </w:rPr>
  </w:style>
  <w:style w:type="character" w:customStyle="1" w:styleId="FooterChar">
    <w:name w:val="Footer Char"/>
    <w:link w:val="Footer"/>
    <w:uiPriority w:val="99"/>
    <w:locked/>
    <w:rsid w:val="009C649B"/>
    <w:rPr>
      <w:lang w:eastAsia="en-US"/>
    </w:rPr>
  </w:style>
  <w:style w:type="table" w:styleId="TableGrid">
    <w:name w:val="Table Grid"/>
    <w:basedOn w:val="TableNormal"/>
    <w:uiPriority w:val="39"/>
    <w:rsid w:val="009C649B"/>
    <w:pPr>
      <w:spacing w:line="480" w:lineRule="auto"/>
      <w:ind w:firstLine="7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Format">
    <w:name w:val="Table Format"/>
    <w:basedOn w:val="TableNormal"/>
    <w:rsid w:val="009C649B"/>
    <w:rPr>
      <w:sz w:val="22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C649B"/>
    <w:pPr>
      <w:spacing w:before="100" w:beforeAutospacing="1" w:after="100" w:afterAutospacing="1"/>
    </w:pPr>
    <w:rPr>
      <w:lang w:eastAsia="en-AU"/>
    </w:rPr>
  </w:style>
  <w:style w:type="character" w:customStyle="1" w:styleId="Heading6Char">
    <w:name w:val="Heading 6 Char"/>
    <w:link w:val="Heading6"/>
    <w:rsid w:val="009C649B"/>
    <w:rPr>
      <w:i/>
      <w:sz w:val="24"/>
      <w:lang w:eastAsia="en-US"/>
    </w:rPr>
  </w:style>
  <w:style w:type="character" w:customStyle="1" w:styleId="Heading8Char">
    <w:name w:val="Heading 8 Char"/>
    <w:link w:val="Heading8"/>
    <w:rsid w:val="009C649B"/>
    <w:rPr>
      <w:sz w:val="24"/>
      <w:lang w:eastAsia="en-US"/>
    </w:rPr>
  </w:style>
  <w:style w:type="character" w:customStyle="1" w:styleId="Heading9Char">
    <w:name w:val="Heading 9 Char"/>
    <w:link w:val="Heading9"/>
    <w:rsid w:val="009C649B"/>
    <w:rPr>
      <w:i/>
      <w:sz w:val="24"/>
      <w:lang w:eastAsia="en-US"/>
    </w:rPr>
  </w:style>
  <w:style w:type="character" w:customStyle="1" w:styleId="TitleChar">
    <w:name w:val="Title Char"/>
    <w:aliases w:val="PhD Title Char"/>
    <w:link w:val="Title"/>
    <w:locked/>
    <w:rsid w:val="009C649B"/>
    <w:rPr>
      <w:b/>
      <w:smallCaps/>
      <w:sz w:val="48"/>
      <w:szCs w:val="48"/>
      <w:lang w:eastAsia="en-US"/>
    </w:rPr>
  </w:style>
  <w:style w:type="paragraph" w:customStyle="1" w:styleId="PhDAPAPreliminaryHeading">
    <w:name w:val="PhD APA Preliminary Heading"/>
    <w:next w:val="PhDNormal"/>
    <w:qFormat/>
    <w:rsid w:val="009C649B"/>
    <w:pPr>
      <w:spacing w:before="240" w:after="720"/>
      <w:jc w:val="center"/>
      <w:outlineLvl w:val="1"/>
    </w:pPr>
    <w:rPr>
      <w:b/>
      <w:sz w:val="28"/>
      <w:szCs w:val="24"/>
      <w:lang w:val="en-AU"/>
    </w:rPr>
  </w:style>
  <w:style w:type="paragraph" w:styleId="NoSpacing">
    <w:name w:val="No Spacing"/>
    <w:aliases w:val="SUBJECTS"/>
    <w:link w:val="NoSpacingChar"/>
    <w:uiPriority w:val="1"/>
    <w:qFormat/>
    <w:rsid w:val="00C87731"/>
    <w:pPr>
      <w:spacing w:before="120" w:after="120" w:line="360" w:lineRule="auto"/>
      <w:jc w:val="both"/>
    </w:pPr>
    <w:rPr>
      <w:rFonts w:eastAsia="Calibri"/>
      <w:sz w:val="24"/>
      <w:szCs w:val="22"/>
    </w:rPr>
  </w:style>
  <w:style w:type="character" w:customStyle="1" w:styleId="NoSpacingChar">
    <w:name w:val="No Spacing Char"/>
    <w:aliases w:val="SUBJECTS Char"/>
    <w:link w:val="NoSpacing"/>
    <w:uiPriority w:val="1"/>
    <w:rsid w:val="00C87731"/>
    <w:rPr>
      <w:rFonts w:eastAsia="Calibri"/>
      <w:sz w:val="24"/>
      <w:szCs w:val="22"/>
      <w:lang w:bidi="ar-SA"/>
    </w:rPr>
  </w:style>
  <w:style w:type="table" w:styleId="TableProfessional">
    <w:name w:val="Table Professional"/>
    <w:basedOn w:val="TableNormal"/>
    <w:rsid w:val="005623C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E3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szCs w:val="28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B37B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B37BE5"/>
  </w:style>
  <w:style w:type="character" w:customStyle="1" w:styleId="ff3">
    <w:name w:val="ff3"/>
    <w:rsid w:val="00FE5ACF"/>
  </w:style>
  <w:style w:type="paragraph" w:customStyle="1" w:styleId="Default">
    <w:name w:val="Default"/>
    <w:link w:val="DefaultChar"/>
    <w:rsid w:val="00F10E56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DefaultChar">
    <w:name w:val="Default Char"/>
    <w:link w:val="Default"/>
    <w:rsid w:val="00F10E56"/>
    <w:rPr>
      <w:rFonts w:eastAsia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10E56"/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F10E56"/>
    <w:rPr>
      <w:lang w:val="en-GB"/>
    </w:rPr>
  </w:style>
  <w:style w:type="character" w:customStyle="1" w:styleId="BodyTextChar">
    <w:name w:val="Body Text Char"/>
    <w:link w:val="BodyText"/>
    <w:rsid w:val="00F10E56"/>
    <w:rPr>
      <w:sz w:val="24"/>
      <w:lang w:val="en-GB"/>
    </w:rPr>
  </w:style>
  <w:style w:type="paragraph" w:customStyle="1" w:styleId="A">
    <w:name w:val="A"/>
    <w:basedOn w:val="Default"/>
    <w:link w:val="AChar"/>
    <w:qFormat/>
    <w:rsid w:val="0019127D"/>
    <w:rPr>
      <w:b/>
      <w:bCs/>
    </w:rPr>
  </w:style>
  <w:style w:type="character" w:customStyle="1" w:styleId="AChar">
    <w:name w:val="A Char"/>
    <w:link w:val="A"/>
    <w:rsid w:val="0019127D"/>
    <w:rPr>
      <w:rFonts w:eastAsia="Calibri"/>
      <w:b/>
      <w:bCs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32D21"/>
    <w:pPr>
      <w:spacing w:line="480" w:lineRule="auto"/>
      <w:ind w:firstLine="720"/>
    </w:pPr>
    <w:rPr>
      <w:lang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rsid w:val="00F32E82"/>
    <w:pPr>
      <w:spacing w:after="200"/>
      <w:ind w:firstLine="272"/>
      <w:jc w:val="both"/>
    </w:pPr>
    <w:rPr>
      <w:rFonts w:eastAsia="SimSun"/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52E2"/>
    <w:rPr>
      <w:color w:val="808080"/>
    </w:rPr>
  </w:style>
  <w:style w:type="paragraph" w:customStyle="1" w:styleId="TableTitle">
    <w:name w:val="Table Title"/>
    <w:aliases w:val="TableTitle"/>
    <w:basedOn w:val="Normal"/>
    <w:uiPriority w:val="17"/>
    <w:qFormat/>
    <w:rsid w:val="00B0142B"/>
    <w:pPr>
      <w:tabs>
        <w:tab w:val="left" w:pos="900"/>
      </w:tabs>
      <w:spacing w:before="480" w:after="120"/>
    </w:pPr>
    <w:rPr>
      <w:rFonts w:eastAsiaTheme="minorHAnsi"/>
      <w:szCs w:val="24"/>
      <w:shd w:val="clear" w:color="auto" w:fill="FFFFFF"/>
      <w:lang w:val="en-US"/>
    </w:rPr>
  </w:style>
  <w:style w:type="paragraph" w:customStyle="1" w:styleId="TableCell">
    <w:name w:val="Table Cell"/>
    <w:aliases w:val="TableCell"/>
    <w:uiPriority w:val="19"/>
    <w:qFormat/>
    <w:rsid w:val="00B0142B"/>
    <w:rPr>
      <w:rFonts w:eastAsiaTheme="minorHAnsi"/>
      <w:sz w:val="24"/>
      <w:szCs w:val="24"/>
      <w:shd w:val="clear" w:color="auto" w:fill="FFFFFF"/>
    </w:rPr>
  </w:style>
  <w:style w:type="paragraph" w:customStyle="1" w:styleId="TableDescription">
    <w:name w:val="Table Description"/>
    <w:aliases w:val="TableDesc"/>
    <w:basedOn w:val="Normal"/>
    <w:uiPriority w:val="18"/>
    <w:qFormat/>
    <w:rsid w:val="00B0142B"/>
    <w:pPr>
      <w:spacing w:before="120" w:after="800"/>
    </w:pPr>
    <w:rPr>
      <w:rFonts w:eastAsiaTheme="minorHAnsi"/>
      <w:i/>
      <w:szCs w:val="24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intosm\Local%20Settings\Temporary%20Internet%20Files\Content.Outlook\XLOTSHE2\Thesis%20Template%20APA%20Headings%20(QUT%20YDC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B558B7AEF3354695AAB29238706D22" ma:contentTypeVersion="1" ma:contentTypeDescription="Create a new document." ma:contentTypeScope="" ma:versionID="ead0eba3d6587a8222847cbf71e06e36">
  <xsd:schema xmlns:xsd="http://www.w3.org/2001/XMLSchema" xmlns:xs="http://www.w3.org/2001/XMLSchema" xmlns:p="http://schemas.microsoft.com/office/2006/metadata/properties" xmlns:ns2="63970249-c1f1-47a3-8236-f1edfeaaa8bd" targetNamespace="http://schemas.microsoft.com/office/2006/metadata/properties" ma:root="true" ma:fieldsID="8dc2f32aae9c0aa93b955abb444db95e" ns2:_="">
    <xsd:import namespace="63970249-c1f1-47a3-8236-f1edfeaaa8b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70249-c1f1-47a3-8236-f1edfeaaa8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970249-c1f1-47a3-8236-f1edfeaaa8b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138028C-A932-4597-A855-1F603A9DAAF5}"/>
</file>

<file path=customXml/itemProps2.xml><?xml version="1.0" encoding="utf-8"?>
<ds:datastoreItem xmlns:ds="http://schemas.openxmlformats.org/officeDocument/2006/customXml" ds:itemID="{963D3787-1011-4CCB-A103-5CF6F0F37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EEFB2-CAF3-46AE-AEF8-12BA60B8352D}">
  <ds:schemaRefs>
    <ds:schemaRef ds:uri="http://schemas.microsoft.com/office/2006/metadata/properties"/>
    <ds:schemaRef ds:uri="http://schemas.microsoft.com/office/infopath/2007/PartnerControls"/>
    <ds:schemaRef ds:uri="4ae89361-cbae-4c5f-aabc-b847fd3944c0"/>
  </ds:schemaRefs>
</ds:datastoreItem>
</file>

<file path=customXml/itemProps4.xml><?xml version="1.0" encoding="utf-8"?>
<ds:datastoreItem xmlns:ds="http://schemas.openxmlformats.org/officeDocument/2006/customXml" ds:itemID="{D02A437C-7F2E-44A5-95DA-ADB491E8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Template APA Headings (QUT YDC 2011).dotx</Template>
  <TotalTime>1753</TotalTime>
  <Pages>11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1, version A</vt:lpstr>
    </vt:vector>
  </TitlesOfParts>
  <Company>Queensland Technology of University</Company>
  <LinksUpToDate>false</LinksUpToDate>
  <CharactersWithSpaces>4667</CharactersWithSpaces>
  <SharedDoc>false</SharedDoc>
  <HLinks>
    <vt:vector size="282" baseType="variant">
      <vt:variant>
        <vt:i4>1048638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_Toc521524842</vt:lpwstr>
      </vt:variant>
      <vt:variant>
        <vt:i4>1048638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_Toc521524841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_Toc521524840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_Toc521524839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_Toc521524838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_Toc521524837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_Toc521524836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_Toc521524835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_Toc521524834</vt:lpwstr>
      </vt:variant>
      <vt:variant>
        <vt:i4>1507390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_Toc521524833</vt:lpwstr>
      </vt:variant>
      <vt:variant>
        <vt:i4>1507390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_Toc521524832</vt:lpwstr>
      </vt:variant>
      <vt:variant>
        <vt:i4>1507390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_Toc521524831</vt:lpwstr>
      </vt:variant>
      <vt:variant>
        <vt:i4>1507390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_Toc521524830</vt:lpwstr>
      </vt:variant>
      <vt:variant>
        <vt:i4>1441854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_Toc521524829</vt:lpwstr>
      </vt:variant>
      <vt:variant>
        <vt:i4>1441854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_Toc521524828</vt:lpwstr>
      </vt:variant>
      <vt:variant>
        <vt:i4>1441854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_Toc521524827</vt:lpwstr>
      </vt:variant>
      <vt:variant>
        <vt:i4>1441854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_Toc521524826</vt:lpwstr>
      </vt:variant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_Toc521524825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_Toc521524824</vt:lpwstr>
      </vt:variant>
      <vt:variant>
        <vt:i4>1441854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_Toc521524823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_Toc521524822</vt:lpwstr>
      </vt:variant>
      <vt:variant>
        <vt:i4>1441854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_Toc521524821</vt:lpwstr>
      </vt:variant>
      <vt:variant>
        <vt:i4>1441854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_Toc521524820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_Toc521524819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_Toc521524818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_Toc521524817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_Toc521524816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_Toc521524815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_Toc521524814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_Toc521524813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_Toc521524812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_Toc521524811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_Toc521524810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_Toc521524809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_Toc521524808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_Toc521524807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_Toc521524806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_Toc521524805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_Toc521524804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_Toc521524803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_Toc521524802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_Toc521524801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_Toc521524800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_Toc521524799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_Toc521524798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_Toc521524797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_Toc521524796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1, version A</dc:title>
  <dc:subject/>
  <dc:creator>mcintosm</dc:creator>
  <cp:keywords/>
  <cp:lastModifiedBy>Windows User</cp:lastModifiedBy>
  <cp:revision>8</cp:revision>
  <cp:lastPrinted>2018-10-04T03:09:00Z</cp:lastPrinted>
  <dcterms:created xsi:type="dcterms:W3CDTF">2019-08-20T06:08:00Z</dcterms:created>
  <dcterms:modified xsi:type="dcterms:W3CDTF">2022-07-14T11:40:00Z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tharukids@gmail.com@www.mendeley.com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0x010100D378B3C913C71840B19CB9F5B1196EEC</vt:lpwstr>
  </property>
</Properties>
</file>